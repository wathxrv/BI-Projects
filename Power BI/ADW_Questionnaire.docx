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51F6" w14:textId="47178B99" w:rsidR="00F119F1" w:rsidRPr="005B4EAC" w:rsidRDefault="001E08AD" w:rsidP="00EA3804">
      <w:pPr>
        <w:rPr>
          <w:rFonts w:asciiTheme="minorHAnsi" w:hAnsiTheme="minorHAnsi" w:cstheme="minorHAnsi"/>
          <w:color w:val="614F89" w:themeColor="text1" w:themeTint="A6"/>
        </w:rPr>
      </w:pPr>
      <w:r w:rsidRPr="005B4EAC">
        <w:rPr>
          <w:rFonts w:asciiTheme="minorHAnsi" w:hAnsiTheme="minorHAnsi" w:cstheme="minorHAnsi"/>
          <w:noProof/>
          <w:color w:val="614F89" w:themeColor="text1" w:themeTint="A6"/>
        </w:rPr>
        <w:t xml:space="preserve"> </w:t>
      </w:r>
    </w:p>
    <w:p w14:paraId="594E2E65" w14:textId="5680D345" w:rsidR="00DA5971" w:rsidRPr="005B4EAC" w:rsidRDefault="00F52B68" w:rsidP="00DA5971">
      <w:pPr>
        <w:rPr>
          <w:rFonts w:asciiTheme="minorHAnsi" w:hAnsiTheme="minorHAnsi" w:cstheme="minorHAnsi"/>
          <w:color w:val="614F89" w:themeColor="text1" w:themeTint="A6"/>
        </w:rPr>
      </w:pPr>
      <w:r w:rsidRPr="005B4EAC">
        <w:rPr>
          <w:rFonts w:asciiTheme="minorHAnsi" w:hAnsiTheme="minorHAnsi" w:cstheme="minorHAnsi"/>
          <w:noProof/>
          <w:color w:val="614F89" w:themeColor="text1" w:themeTint="A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3FD17C" wp14:editId="2735EB9D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6115050" cy="4552950"/>
                <wp:effectExtent l="0" t="0" r="0" b="0"/>
                <wp:wrapThrough wrapText="bothSides">
                  <wp:wrapPolygon edited="0">
                    <wp:start x="202" y="90"/>
                    <wp:lineTo x="202" y="21419"/>
                    <wp:lineTo x="21331" y="21419"/>
                    <wp:lineTo x="21331" y="90"/>
                    <wp:lineTo x="202" y="90"/>
                  </wp:wrapPolygon>
                </wp:wrapThrough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4552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E4797EF" w14:textId="5009B143" w:rsidR="00B5080C" w:rsidRPr="005D5B18" w:rsidRDefault="00F52B68" w:rsidP="00F52B6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  <w:t xml:space="preserve">Adventure Works </w:t>
                            </w:r>
                            <w:r w:rsidR="00C105BD"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  <w:t xml:space="preserve">Requirement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  <w:t xml:space="preserve">Analysis and </w:t>
                            </w:r>
                            <w:r w:rsidR="00C105BD"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  <w:t>Questionnaire</w:t>
                            </w:r>
                          </w:p>
                          <w:p w14:paraId="4B9CB072" w14:textId="300F59AD" w:rsidR="00B5080C" w:rsidRPr="005B4EAC" w:rsidRDefault="00000000" w:rsidP="00E705B1">
                            <w:pPr>
                              <w:pStyle w:val="P1-Paragraph14R"/>
                              <w:ind w:left="142"/>
                              <w:rPr>
                                <w:color w:val="35C754" w:themeColor="accent1"/>
                              </w:rPr>
                            </w:pPr>
                            <w:sdt>
                              <w:sdtPr>
                                <w:rPr>
                                  <w:color w:val="35C754" w:themeColor="accent1"/>
                                </w:rPr>
                                <w:alias w:val="Category"/>
                                <w:tag w:val=""/>
                                <w:id w:val="-902987437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EE08A3">
                                  <w:rPr>
                                    <w:color w:val="35C754" w:themeColor="accent1"/>
                                  </w:rPr>
                                  <w:t>Version 1.0</w:t>
                                </w:r>
                              </w:sdtContent>
                            </w:sdt>
                          </w:p>
                          <w:p w14:paraId="5529F2BC" w14:textId="77777777" w:rsidR="00B5080C" w:rsidRPr="005D5B18" w:rsidRDefault="00B5080C" w:rsidP="007B1496">
                            <w:pPr>
                              <w:pStyle w:val="P1-Paragraph14R"/>
                              <w:rPr>
                                <w:rFonts w:cs="Arial"/>
                              </w:rPr>
                            </w:pPr>
                          </w:p>
                          <w:p w14:paraId="4551F0A9" w14:textId="77777777" w:rsidR="002C221B" w:rsidRPr="005B4EAC" w:rsidRDefault="002C221B" w:rsidP="002C22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FD17C" id="Rectangle 45" o:spid="_x0000_s1026" style="position:absolute;margin-left:0;margin-top:.1pt;width:481.5pt;height:35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" filled="f" stroked="f" strokeweight="2pt">
                <v:textbox>
                  <w:txbxContent>
                    <w:p w14:paraId="6E4797EF" w14:textId="5009B143" w:rsidR="00B5080C" w:rsidRPr="005D5B18" w:rsidRDefault="00F52B68" w:rsidP="00F52B6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  <w:t xml:space="preserve">Adventure Works </w:t>
                      </w:r>
                      <w:r w:rsidR="00C105BD"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  <w:t xml:space="preserve">Requirement </w:t>
                      </w:r>
                      <w:r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  <w:t xml:space="preserve">Analysis and </w:t>
                      </w:r>
                      <w:r w:rsidR="00C105BD"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  <w:t>Questionnaire</w:t>
                      </w:r>
                    </w:p>
                    <w:p w14:paraId="4B9CB072" w14:textId="300F59AD" w:rsidR="00B5080C" w:rsidRPr="005B4EAC" w:rsidRDefault="00000000" w:rsidP="00E705B1">
                      <w:pPr>
                        <w:pStyle w:val="P1-Paragraph14R"/>
                        <w:ind w:left="142"/>
                        <w:rPr>
                          <w:color w:val="35C754" w:themeColor="accent1"/>
                        </w:rPr>
                      </w:pPr>
                      <w:sdt>
                        <w:sdtPr>
                          <w:rPr>
                            <w:color w:val="35C754" w:themeColor="accent1"/>
                          </w:rPr>
                          <w:alias w:val="Category"/>
                          <w:tag w:val=""/>
                          <w:id w:val="-902987437"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Content>
                          <w:r w:rsidR="00EE08A3">
                            <w:rPr>
                              <w:color w:val="35C754" w:themeColor="accent1"/>
                            </w:rPr>
                            <w:t>Version 1.0</w:t>
                          </w:r>
                        </w:sdtContent>
                      </w:sdt>
                    </w:p>
                    <w:p w14:paraId="5529F2BC" w14:textId="77777777" w:rsidR="00B5080C" w:rsidRPr="005D5B18" w:rsidRDefault="00B5080C" w:rsidP="007B1496">
                      <w:pPr>
                        <w:pStyle w:val="P1-Paragraph14R"/>
                        <w:rPr>
                          <w:rFonts w:cs="Arial"/>
                        </w:rPr>
                      </w:pPr>
                    </w:p>
                    <w:p w14:paraId="4551F0A9" w14:textId="77777777" w:rsidR="002C221B" w:rsidRPr="005B4EAC" w:rsidRDefault="002C221B" w:rsidP="002C221B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2756C557" w14:textId="00F1C78B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46DD5C9E" w14:textId="6107F6FB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3536F436" w14:textId="77777777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18439B27" w14:textId="77777777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74A3F158" w14:textId="3E0347C5" w:rsidR="003847F4" w:rsidRPr="005B4EAC" w:rsidRDefault="003847F4" w:rsidP="007B1496">
      <w:pPr>
        <w:tabs>
          <w:tab w:val="left" w:pos="6060"/>
        </w:tabs>
        <w:rPr>
          <w:rFonts w:asciiTheme="minorHAnsi" w:hAnsiTheme="minorHAnsi" w:cstheme="minorHAnsi"/>
          <w:color w:val="614F89" w:themeColor="text1" w:themeTint="A6"/>
        </w:rPr>
      </w:pPr>
    </w:p>
    <w:p w14:paraId="506EB66D" w14:textId="77777777" w:rsidR="00DA5971" w:rsidRPr="005B4EAC" w:rsidRDefault="00DA5971" w:rsidP="00DA5971">
      <w:pPr>
        <w:pStyle w:val="ListParagraph"/>
        <w:ind w:left="0"/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</w:rPr>
        <w:br/>
      </w:r>
    </w:p>
    <w:p w14:paraId="42595E5F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79863621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2CD7851A" w14:textId="0D8DFED9" w:rsidR="00761982" w:rsidRPr="005B4EAC" w:rsidRDefault="00761982">
      <w:pPr>
        <w:rPr>
          <w:rFonts w:asciiTheme="minorHAnsi" w:hAnsiTheme="minorHAnsi" w:cstheme="minorHAnsi"/>
        </w:rPr>
      </w:pPr>
    </w:p>
    <w:p w14:paraId="631A0CB0" w14:textId="77777777" w:rsidR="00761982" w:rsidRPr="005B4EAC" w:rsidRDefault="0049042C">
      <w:pPr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8995F49" wp14:editId="12517BF9">
                <wp:simplePos x="0" y="0"/>
                <wp:positionH relativeFrom="column">
                  <wp:posOffset>3664585</wp:posOffset>
                </wp:positionH>
                <wp:positionV relativeFrom="paragraph">
                  <wp:posOffset>5913120</wp:posOffset>
                </wp:positionV>
                <wp:extent cx="2266950" cy="240146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309F1" w14:textId="78F66D53" w:rsidR="0049042C" w:rsidRPr="005B4EAC" w:rsidRDefault="00103536" w:rsidP="0061226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</w:pPr>
                            <w:r w:rsidRPr="005B4EA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t>Classification:</w:t>
                            </w:r>
                            <w:r w:rsidR="0049042C" w:rsidRPr="005B4EA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995F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88.55pt;margin-top:465.6pt;width:178.5pt;height:18.9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" filled="f" stroked="f" strokeweight=".5pt">
                <v:textbox>
                  <w:txbxContent>
                    <w:p w14:paraId="319309F1" w14:textId="78F66D53" w:rsidR="0049042C" w:rsidRPr="005B4EAC" w:rsidRDefault="00103536" w:rsidP="0061226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</w:pPr>
                      <w:r w:rsidRPr="005B4EAC"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t>Classification:</w:t>
                      </w:r>
                      <w:r w:rsidR="0049042C" w:rsidRPr="005B4EAC"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12269" w:rsidRPr="005B4EA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0A312E" wp14:editId="6D023BB3">
                <wp:simplePos x="0" y="0"/>
                <wp:positionH relativeFrom="column">
                  <wp:posOffset>4483735</wp:posOffset>
                </wp:positionH>
                <wp:positionV relativeFrom="paragraph">
                  <wp:posOffset>5913120</wp:posOffset>
                </wp:positionV>
                <wp:extent cx="2266950" cy="240146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alias w:val="Classification"/>
                              <w:tag w:val="Classification"/>
                              <w:id w:val="-273251721"/>
                              <w:dropDownList>
                                <w:listItem w:displayText="Secret" w:value="Secret"/>
                                <w:listItem w:displayText="Confidential" w:value="Confidential"/>
                                <w:listItem w:displayText="Private" w:value="Private"/>
                                <w:listItem w:displayText="Public" w:value="Public"/>
                              </w:dropDownList>
                            </w:sdtPr>
                            <w:sdtContent>
                              <w:p w14:paraId="2C2DCF31" w14:textId="1B58214A" w:rsidR="00612269" w:rsidRPr="005B4EAC" w:rsidRDefault="00FE6651" w:rsidP="00612269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1B1626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1B1626" w:themeColor="text1"/>
                                    <w:lang w:val="en-US"/>
                                  </w:rPr>
                                  <w:t>Confidential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A312E" id="Text Box 3" o:spid="_x0000_s1028" type="#_x0000_t202" style="position:absolute;margin-left:353.05pt;margin-top:465.6pt;width:178.5pt;height:18.9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alias w:val="Classification"/>
                        <w:tag w:val="Classification"/>
                        <w:id w:val="-273251721"/>
                        <w:dropDownList>
                          <w:listItem w:displayText="Secret" w:value="Secret"/>
                          <w:listItem w:displayText="Confidential" w:value="Confidential"/>
                          <w:listItem w:displayText="Private" w:value="Private"/>
                          <w:listItem w:displayText="Public" w:value="Public"/>
                        </w:dropDownList>
                      </w:sdtPr>
                      <w:sdtContent>
                        <w:p w14:paraId="2C2DCF31" w14:textId="1B58214A" w:rsidR="00612269" w:rsidRPr="005B4EAC" w:rsidRDefault="00FE6651" w:rsidP="00612269">
                          <w:pPr>
                            <w:jc w:val="right"/>
                            <w:rPr>
                              <w:rFonts w:asciiTheme="minorHAnsi" w:hAnsiTheme="minorHAnsi" w:cstheme="minorHAnsi"/>
                              <w:b/>
                              <w:bCs/>
                              <w:color w:val="1B1626" w:themeColor="text1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color w:val="1B1626" w:themeColor="text1"/>
                              <w:lang w:val="en-US"/>
                            </w:rPr>
                            <w:t>Confidential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61982" w:rsidRPr="005B4EAC">
        <w:rPr>
          <w:rFonts w:asciiTheme="minorHAnsi" w:hAnsiTheme="minorHAnsi" w:cstheme="minorHAnsi"/>
        </w:rPr>
        <w:br w:type="page"/>
      </w:r>
    </w:p>
    <w:p w14:paraId="79659865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49946070" w14:textId="77777777" w:rsidR="00761982" w:rsidRPr="005B4EAC" w:rsidRDefault="00761982">
      <w:pPr>
        <w:rPr>
          <w:rFonts w:asciiTheme="minorHAnsi" w:hAnsiTheme="minorHAnsi" w:cstheme="minorHAnsi"/>
        </w:rPr>
      </w:pPr>
    </w:p>
    <w:tbl>
      <w:tblPr>
        <w:tblStyle w:val="ListTable3-Accent3"/>
        <w:tblW w:w="0" w:type="auto"/>
        <w:tblBorders>
          <w:top w:val="single" w:sz="4" w:space="0" w:color="B7C4CD" w:themeColor="text2" w:themeTint="99"/>
          <w:left w:val="single" w:sz="4" w:space="0" w:color="B7C4CD" w:themeColor="text2" w:themeTint="99"/>
          <w:bottom w:val="single" w:sz="4" w:space="0" w:color="B7C4CD" w:themeColor="text2" w:themeTint="99"/>
          <w:right w:val="single" w:sz="4" w:space="0" w:color="B7C4CD" w:themeColor="text2" w:themeTint="99"/>
          <w:insideH w:val="single" w:sz="4" w:space="0" w:color="B7C4CD" w:themeColor="text2" w:themeTint="99"/>
          <w:insideV w:val="single" w:sz="4" w:space="0" w:color="B7C4CD" w:themeColor="text2" w:themeTint="99"/>
        </w:tblBorders>
        <w:tblLook w:val="04A0" w:firstRow="1" w:lastRow="0" w:firstColumn="1" w:lastColumn="0" w:noHBand="0" w:noVBand="1"/>
      </w:tblPr>
      <w:tblGrid>
        <w:gridCol w:w="2027"/>
        <w:gridCol w:w="1970"/>
        <w:gridCol w:w="2057"/>
        <w:gridCol w:w="1872"/>
        <w:gridCol w:w="2042"/>
      </w:tblGrid>
      <w:tr w:rsidR="008C1BE2" w:rsidRPr="005B4EAC" w14:paraId="4F4A7574" w14:textId="77777777" w:rsidTr="00EA5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  <w:shd w:val="clear" w:color="auto" w:fill="889DAC" w:themeFill="text2"/>
            <w:vAlign w:val="center"/>
          </w:tcPr>
          <w:p w14:paraId="5C448B5E" w14:textId="77777777" w:rsidR="008C1BE2" w:rsidRPr="005B4EAC" w:rsidRDefault="008C1BE2" w:rsidP="008C1BE2">
            <w:pPr>
              <w:pStyle w:val="P3-Paragraph10R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Version</w:t>
            </w:r>
          </w:p>
        </w:tc>
        <w:tc>
          <w:tcPr>
            <w:tcW w:w="1970" w:type="dxa"/>
            <w:shd w:val="clear" w:color="auto" w:fill="889DAC" w:themeFill="text2"/>
            <w:vAlign w:val="center"/>
          </w:tcPr>
          <w:p w14:paraId="4CA37774" w14:textId="77777777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Date</w:t>
            </w:r>
          </w:p>
        </w:tc>
        <w:tc>
          <w:tcPr>
            <w:tcW w:w="2057" w:type="dxa"/>
            <w:shd w:val="clear" w:color="auto" w:fill="889DAC" w:themeFill="text2"/>
            <w:vAlign w:val="center"/>
          </w:tcPr>
          <w:p w14:paraId="362A82F8" w14:textId="77777777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Modified By</w:t>
            </w:r>
          </w:p>
        </w:tc>
        <w:tc>
          <w:tcPr>
            <w:tcW w:w="1872" w:type="dxa"/>
            <w:shd w:val="clear" w:color="auto" w:fill="889DAC" w:themeFill="text2"/>
            <w:vAlign w:val="center"/>
          </w:tcPr>
          <w:p w14:paraId="300F5A43" w14:textId="710129B1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8C1BE2">
              <w:rPr>
                <w:rFonts w:asciiTheme="minorHAnsi" w:hAnsiTheme="minorHAnsi"/>
                <w:color w:val="FFFFFF" w:themeColor="background1"/>
              </w:rPr>
              <w:t>Summary of Changes</w:t>
            </w:r>
          </w:p>
        </w:tc>
        <w:tc>
          <w:tcPr>
            <w:tcW w:w="2042" w:type="dxa"/>
            <w:shd w:val="clear" w:color="auto" w:fill="889DAC" w:themeFill="text2"/>
            <w:vAlign w:val="center"/>
          </w:tcPr>
          <w:p w14:paraId="17EF382B" w14:textId="6C1A4299" w:rsidR="008C1BE2" w:rsidRPr="005B4EAC" w:rsidRDefault="00BB67B7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BB67B7">
              <w:rPr>
                <w:rFonts w:asciiTheme="minorHAnsi" w:hAnsiTheme="minorHAnsi"/>
                <w:color w:val="FFFFFF" w:themeColor="background1"/>
              </w:rPr>
              <w:t>Approved by</w:t>
            </w:r>
          </w:p>
        </w:tc>
      </w:tr>
      <w:tr w:rsidR="00BB67B7" w:rsidRPr="005B4EAC" w14:paraId="6EB8C273" w14:textId="77777777" w:rsidTr="00794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688C6F1" w14:textId="29BB4432" w:rsidR="00BB67B7" w:rsidRPr="005B4EAC" w:rsidRDefault="00000000" w:rsidP="00BB67B7">
            <w:pPr>
              <w:pStyle w:val="P3-Paragraph10R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alias w:val="Category"/>
                <w:tag w:val=""/>
                <w:id w:val="2027210378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BB67B7" w:rsidRPr="00EE08A3">
                  <w:rPr>
                    <w:rFonts w:asciiTheme="minorHAnsi" w:hAnsiTheme="minorHAnsi"/>
                  </w:rPr>
                  <w:t>Version 1.0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Publish Date"/>
            <w:tag w:val=""/>
            <w:id w:val="-1789187056"/>
            <w:dataBinding w:prefixMappings="xmlns:ns0='http://schemas.microsoft.com/office/2006/coverPageProps' " w:xpath="/ns0:CoverPageProperties[1]/ns0:PublishDate[1]" w:storeItemID="{55AF091B-3C7A-41E3-B477-F2FDAA23CFDA}"/>
            <w:date w:fullDate="2023-07-13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1970" w:type="dxa"/>
              </w:tcPr>
              <w:p w14:paraId="784509A7" w14:textId="1089BB66" w:rsidR="00BB67B7" w:rsidRPr="005B4EAC" w:rsidRDefault="00F52B68" w:rsidP="00BB67B7">
                <w:pPr>
                  <w:pStyle w:val="P3-Paragraph10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13</w:t>
                </w:r>
                <w:r w:rsidR="007121F5">
                  <w:rPr>
                    <w:rFonts w:asciiTheme="minorHAnsi" w:hAnsiTheme="minorHAnsi"/>
                    <w:lang w:val="en-IN"/>
                  </w:rPr>
                  <w:t>-0</w:t>
                </w:r>
                <w:r>
                  <w:rPr>
                    <w:rFonts w:asciiTheme="minorHAnsi" w:hAnsiTheme="minorHAnsi"/>
                    <w:lang w:val="en-IN"/>
                  </w:rPr>
                  <w:t>7</w:t>
                </w:r>
                <w:r w:rsidR="007121F5">
                  <w:rPr>
                    <w:rFonts w:asciiTheme="minorHAnsi" w:hAnsiTheme="minorHAnsi"/>
                    <w:lang w:val="en-IN"/>
                  </w:rPr>
                  <w:t>-2023</w:t>
                </w:r>
              </w:p>
            </w:tc>
          </w:sdtContent>
        </w:sdt>
        <w:tc>
          <w:tcPr>
            <w:tcW w:w="2057" w:type="dxa"/>
          </w:tcPr>
          <w:p w14:paraId="0B90407C" w14:textId="59B04513" w:rsidR="00BB67B7" w:rsidRPr="005B4EAC" w:rsidRDefault="00560628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Atharva Shirsalkar</w:t>
            </w:r>
          </w:p>
        </w:tc>
        <w:tc>
          <w:tcPr>
            <w:tcW w:w="1872" w:type="dxa"/>
          </w:tcPr>
          <w:p w14:paraId="7DCA78D0" w14:textId="592627F4" w:rsidR="00BB67B7" w:rsidRPr="005B4EAC" w:rsidRDefault="008C0D2A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</w:t>
            </w:r>
            <w:r w:rsidR="002F05F3">
              <w:rPr>
                <w:rFonts w:asciiTheme="minorHAnsi" w:hAnsiTheme="minorHAnsi"/>
              </w:rPr>
              <w:t>uestionnaire</w:t>
            </w:r>
          </w:p>
        </w:tc>
        <w:tc>
          <w:tcPr>
            <w:tcW w:w="2042" w:type="dxa"/>
          </w:tcPr>
          <w:p w14:paraId="38068F6B" w14:textId="68DC610E" w:rsidR="00BB67B7" w:rsidRPr="005B4EAC" w:rsidRDefault="00BB67B7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BB67B7" w:rsidRPr="005B4EAC" w14:paraId="67C29BBE" w14:textId="77777777" w:rsidTr="0079456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4108BA07" w14:textId="77777777" w:rsidR="00BB67B7" w:rsidRPr="005B4EAC" w:rsidRDefault="00BB67B7" w:rsidP="00BB67B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0" w:type="dxa"/>
          </w:tcPr>
          <w:p w14:paraId="06D568F3" w14:textId="77777777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057" w:type="dxa"/>
          </w:tcPr>
          <w:p w14:paraId="4427F3EA" w14:textId="77777777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72" w:type="dxa"/>
          </w:tcPr>
          <w:p w14:paraId="5BDD2A29" w14:textId="77777777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042" w:type="dxa"/>
          </w:tcPr>
          <w:p w14:paraId="4BC53658" w14:textId="35FA3C04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2FDDB6B2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67B68901" w14:textId="77777777" w:rsidR="00761982" w:rsidRPr="005B4EAC" w:rsidRDefault="00761982">
      <w:pPr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</w:rPr>
        <w:br w:type="page"/>
      </w:r>
    </w:p>
    <w:p w14:paraId="60B2C9FF" w14:textId="77777777" w:rsidR="00761982" w:rsidRPr="005B4EAC" w:rsidRDefault="00761982">
      <w:pPr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HAnsi"/>
          <w:b/>
          <w:bCs/>
          <w:color w:val="889DAC" w:themeColor="text2"/>
          <w:sz w:val="22"/>
          <w:szCs w:val="22"/>
          <w:lang w:val="en-IN"/>
        </w:rPr>
        <w:id w:val="-1800756383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240D9CA6" w14:textId="77777777" w:rsidR="002B1FB3" w:rsidRPr="005B4EAC" w:rsidRDefault="002B1FB3">
          <w:pPr>
            <w:pStyle w:val="TOCHeading"/>
            <w:rPr>
              <w:rFonts w:asciiTheme="minorHAnsi" w:hAnsiTheme="minorHAnsi" w:cstheme="minorHAnsi"/>
              <w:b/>
              <w:bCs/>
              <w:color w:val="889DAC" w:themeColor="text2"/>
            </w:rPr>
          </w:pPr>
          <w:r w:rsidRPr="005B4EAC">
            <w:rPr>
              <w:rFonts w:asciiTheme="minorHAnsi" w:hAnsiTheme="minorHAnsi" w:cstheme="minorHAnsi"/>
              <w:b/>
              <w:bCs/>
              <w:color w:val="889DAC" w:themeColor="text2"/>
            </w:rPr>
            <w:t>Table of Contents</w:t>
          </w:r>
        </w:p>
        <w:p w14:paraId="6C63DE62" w14:textId="4FBBDAC6" w:rsidR="00D94A57" w:rsidRPr="00D94A57" w:rsidRDefault="00536787" w:rsidP="00D94A57">
          <w:pPr>
            <w:pStyle w:val="TOC1"/>
            <w:tabs>
              <w:tab w:val="left" w:pos="56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IN"/>
            </w:rPr>
          </w:pPr>
          <w:r w:rsidRPr="005B4EAC">
            <w:rPr>
              <w:b w:val="0"/>
              <w:bCs w:val="0"/>
              <w:color w:val="E18088" w:themeColor="accent6" w:themeShade="BF"/>
            </w:rPr>
            <w:fldChar w:fldCharType="begin"/>
          </w:r>
          <w:r w:rsidRPr="005B4EAC">
            <w:rPr>
              <w:b w:val="0"/>
              <w:bCs w:val="0"/>
              <w:color w:val="E18088" w:themeColor="accent6" w:themeShade="BF"/>
            </w:rPr>
            <w:instrText xml:space="preserve"> TOC \o "1-3" \h \z \t "H2- Heading (14 B),2,H3- Heading (12 B),3" </w:instrText>
          </w:r>
          <w:r w:rsidRPr="005B4EAC">
            <w:rPr>
              <w:b w:val="0"/>
              <w:bCs w:val="0"/>
              <w:color w:val="E18088" w:themeColor="accent6" w:themeShade="BF"/>
            </w:rPr>
            <w:fldChar w:fldCharType="separate"/>
          </w:r>
          <w:hyperlink w:anchor="_Toc135945616" w:history="1">
            <w:r w:rsidR="00D94A57" w:rsidRPr="00D86985">
              <w:rPr>
                <w:rStyle w:val="Hyperlink"/>
                <w:noProof/>
              </w:rPr>
              <w:t>1.</w:t>
            </w:r>
            <w:r w:rsidR="00D94A5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IN"/>
              </w:rPr>
              <w:tab/>
            </w:r>
            <w:r w:rsidR="00D94A57" w:rsidRPr="00D86985">
              <w:rPr>
                <w:rStyle w:val="Hyperlink"/>
                <w:noProof/>
              </w:rPr>
              <w:t>HIGH LEVEL BUSINESS OBJECTIVES</w:t>
            </w:r>
            <w:r w:rsidR="00D94A57">
              <w:rPr>
                <w:noProof/>
                <w:webHidden/>
              </w:rPr>
              <w:tab/>
            </w:r>
            <w:r w:rsidR="00D94A57">
              <w:rPr>
                <w:noProof/>
                <w:webHidden/>
              </w:rPr>
              <w:fldChar w:fldCharType="begin"/>
            </w:r>
            <w:r w:rsidR="00D94A57">
              <w:rPr>
                <w:noProof/>
                <w:webHidden/>
              </w:rPr>
              <w:instrText xml:space="preserve"> PAGEREF _Toc135945616 \h </w:instrText>
            </w:r>
            <w:r w:rsidR="00D94A57">
              <w:rPr>
                <w:noProof/>
                <w:webHidden/>
              </w:rPr>
            </w:r>
            <w:r w:rsidR="00D94A57">
              <w:rPr>
                <w:noProof/>
                <w:webHidden/>
              </w:rPr>
              <w:fldChar w:fldCharType="separate"/>
            </w:r>
            <w:r w:rsidR="003D74B6">
              <w:rPr>
                <w:noProof/>
                <w:webHidden/>
              </w:rPr>
              <w:t>4</w:t>
            </w:r>
            <w:r w:rsidR="00D94A57">
              <w:rPr>
                <w:noProof/>
                <w:webHidden/>
              </w:rPr>
              <w:fldChar w:fldCharType="end"/>
            </w:r>
          </w:hyperlink>
        </w:p>
        <w:p w14:paraId="14F4AC81" w14:textId="150CA966" w:rsidR="00D94A57" w:rsidRPr="00FE12A5" w:rsidRDefault="00000000" w:rsidP="00FE12A5">
          <w:pPr>
            <w:pStyle w:val="TOC1"/>
            <w:tabs>
              <w:tab w:val="left" w:pos="56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IN"/>
            </w:rPr>
          </w:pPr>
          <w:hyperlink w:anchor="_Toc135945627" w:history="1">
            <w:r w:rsidR="00D94A57" w:rsidRPr="00D86985">
              <w:rPr>
                <w:rStyle w:val="Hyperlink"/>
                <w:noProof/>
              </w:rPr>
              <w:t>2.</w:t>
            </w:r>
            <w:r w:rsidR="00D94A5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IN"/>
              </w:rPr>
              <w:tab/>
            </w:r>
            <w:r w:rsidR="00D94A57" w:rsidRPr="00D86985">
              <w:rPr>
                <w:rStyle w:val="Hyperlink"/>
                <w:noProof/>
              </w:rPr>
              <w:t>ANALYSIS AND CONTENT REQUIREMENTS</w:t>
            </w:r>
            <w:r w:rsidR="00D94A57">
              <w:rPr>
                <w:noProof/>
                <w:webHidden/>
              </w:rPr>
              <w:tab/>
            </w:r>
            <w:r w:rsidR="00D94A57">
              <w:rPr>
                <w:noProof/>
                <w:webHidden/>
              </w:rPr>
              <w:fldChar w:fldCharType="begin"/>
            </w:r>
            <w:r w:rsidR="00D94A57">
              <w:rPr>
                <w:noProof/>
                <w:webHidden/>
              </w:rPr>
              <w:instrText xml:space="preserve"> PAGEREF _Toc135945627 \h </w:instrText>
            </w:r>
            <w:r w:rsidR="00D94A57">
              <w:rPr>
                <w:noProof/>
                <w:webHidden/>
              </w:rPr>
            </w:r>
            <w:r w:rsidR="00D94A57">
              <w:rPr>
                <w:noProof/>
                <w:webHidden/>
              </w:rPr>
              <w:fldChar w:fldCharType="separate"/>
            </w:r>
            <w:r w:rsidR="003D74B6">
              <w:rPr>
                <w:noProof/>
                <w:webHidden/>
              </w:rPr>
              <w:t>4</w:t>
            </w:r>
            <w:r w:rsidR="00D94A57">
              <w:rPr>
                <w:noProof/>
                <w:webHidden/>
              </w:rPr>
              <w:fldChar w:fldCharType="end"/>
            </w:r>
          </w:hyperlink>
        </w:p>
        <w:p w14:paraId="098A9CFE" w14:textId="136AB3B5" w:rsidR="00D94A57" w:rsidRDefault="00000000">
          <w:pPr>
            <w:pStyle w:val="TOC1"/>
            <w:tabs>
              <w:tab w:val="left" w:pos="56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IN"/>
            </w:rPr>
          </w:pPr>
          <w:hyperlink w:anchor="_Toc135945638" w:history="1">
            <w:r w:rsidR="00D94A57" w:rsidRPr="00D86985">
              <w:rPr>
                <w:rStyle w:val="Hyperlink"/>
                <w:noProof/>
              </w:rPr>
              <w:t>3.</w:t>
            </w:r>
            <w:r w:rsidR="00D94A5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IN"/>
              </w:rPr>
              <w:tab/>
            </w:r>
            <w:r w:rsidR="00D94A57" w:rsidRPr="00D86985">
              <w:rPr>
                <w:rStyle w:val="Hyperlink"/>
                <w:noProof/>
              </w:rPr>
              <w:t>LOOK AND FEEL REQUIREMENTS</w:t>
            </w:r>
            <w:r w:rsidR="00D94A57">
              <w:rPr>
                <w:noProof/>
                <w:webHidden/>
              </w:rPr>
              <w:tab/>
            </w:r>
            <w:r w:rsidR="00D94A57">
              <w:rPr>
                <w:noProof/>
                <w:webHidden/>
              </w:rPr>
              <w:fldChar w:fldCharType="begin"/>
            </w:r>
            <w:r w:rsidR="00D94A57">
              <w:rPr>
                <w:noProof/>
                <w:webHidden/>
              </w:rPr>
              <w:instrText xml:space="preserve"> PAGEREF _Toc135945638 \h </w:instrText>
            </w:r>
            <w:r w:rsidR="00D94A57">
              <w:rPr>
                <w:noProof/>
                <w:webHidden/>
              </w:rPr>
            </w:r>
            <w:r w:rsidR="00D94A57">
              <w:rPr>
                <w:noProof/>
                <w:webHidden/>
              </w:rPr>
              <w:fldChar w:fldCharType="separate"/>
            </w:r>
            <w:r w:rsidR="003D74B6">
              <w:rPr>
                <w:noProof/>
                <w:webHidden/>
              </w:rPr>
              <w:t>4</w:t>
            </w:r>
            <w:r w:rsidR="00D94A57">
              <w:rPr>
                <w:noProof/>
                <w:webHidden/>
              </w:rPr>
              <w:fldChar w:fldCharType="end"/>
            </w:r>
          </w:hyperlink>
        </w:p>
        <w:p w14:paraId="393F519D" w14:textId="6E2D1338" w:rsidR="002B1FB3" w:rsidRPr="005B4EAC" w:rsidRDefault="00536787" w:rsidP="00B446D0">
          <w:pPr>
            <w:ind w:left="720"/>
            <w:rPr>
              <w:rFonts w:asciiTheme="minorHAnsi" w:hAnsiTheme="minorHAnsi" w:cstheme="minorHAnsi"/>
            </w:rPr>
          </w:pPr>
          <w:r w:rsidRPr="005B4EAC">
            <w:rPr>
              <w:rFonts w:asciiTheme="minorHAnsi" w:hAnsiTheme="minorHAnsi" w:cstheme="minorHAnsi"/>
              <w:b/>
              <w:bCs/>
              <w:color w:val="E18088" w:themeColor="accent6" w:themeShade="BF"/>
              <w:sz w:val="20"/>
              <w:szCs w:val="20"/>
            </w:rPr>
            <w:fldChar w:fldCharType="end"/>
          </w:r>
        </w:p>
      </w:sdtContent>
    </w:sdt>
    <w:p w14:paraId="072A3430" w14:textId="7EF809A2" w:rsidR="00761982" w:rsidRPr="005B4EAC" w:rsidRDefault="00761982" w:rsidP="00B446D0">
      <w:pPr>
        <w:pStyle w:val="S1-SubHeadline14B"/>
        <w:jc w:val="center"/>
        <w:rPr>
          <w:rFonts w:eastAsia="Calibri"/>
          <w:b w:val="0"/>
          <w:bCs w:val="0"/>
          <w:color w:val="0065A4"/>
        </w:rPr>
      </w:pPr>
    </w:p>
    <w:p w14:paraId="7920B9D0" w14:textId="77777777" w:rsidR="00761982" w:rsidRPr="005B4EAC" w:rsidRDefault="00761982" w:rsidP="004916B6">
      <w:pPr>
        <w:pStyle w:val="S1-SubHeadline14B"/>
        <w:outlineLvl w:val="2"/>
        <w:rPr>
          <w:b w:val="0"/>
          <w:bCs w:val="0"/>
        </w:rPr>
      </w:pPr>
    </w:p>
    <w:p w14:paraId="778554BC" w14:textId="6DE9583E" w:rsidR="00DA5971" w:rsidRPr="005B4EAC" w:rsidRDefault="00DA5971">
      <w:pPr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</w:rPr>
        <w:br w:type="page"/>
      </w:r>
    </w:p>
    <w:p w14:paraId="59307461" w14:textId="77777777" w:rsidR="00445741" w:rsidRPr="005B4EAC" w:rsidRDefault="00445741" w:rsidP="00445741">
      <w:pPr>
        <w:pStyle w:val="H1-Heading16B"/>
        <w:rPr>
          <w:rFonts w:cstheme="minorHAnsi"/>
        </w:rPr>
      </w:pPr>
    </w:p>
    <w:p w14:paraId="13E9D596" w14:textId="47356315" w:rsidR="00F2436E" w:rsidRPr="0087565E" w:rsidRDefault="00BC672B" w:rsidP="00445741">
      <w:pPr>
        <w:pStyle w:val="H1-Heading16B"/>
        <w:numPr>
          <w:ilvl w:val="0"/>
          <w:numId w:val="16"/>
        </w:numPr>
        <w:rPr>
          <w:rFonts w:cstheme="minorHAnsi"/>
          <w:sz w:val="24"/>
          <w:szCs w:val="48"/>
        </w:rPr>
      </w:pPr>
      <w:bookmarkStart w:id="0" w:name="_Toc135945616"/>
      <w:r w:rsidRPr="0087565E">
        <w:rPr>
          <w:rFonts w:cstheme="minorHAnsi"/>
          <w:sz w:val="24"/>
          <w:szCs w:val="48"/>
        </w:rPr>
        <w:t>HIGH LEVEL BUSINESS OBJECTIVES</w:t>
      </w:r>
      <w:bookmarkEnd w:id="0"/>
    </w:p>
    <w:p w14:paraId="5A2D58BE" w14:textId="3E0B4880" w:rsidR="008D3E87" w:rsidRPr="0087565E" w:rsidRDefault="008D3E87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bookmarkStart w:id="1" w:name="_Toc135945617"/>
      <w:r w:rsidRPr="0087565E">
        <w:rPr>
          <w:rFonts w:asciiTheme="minorHAnsi" w:hAnsiTheme="minorHAnsi"/>
          <w:sz w:val="22"/>
          <w:szCs w:val="22"/>
        </w:rPr>
        <w:t xml:space="preserve">What are the </w:t>
      </w:r>
      <w:r w:rsidR="00D95DE8" w:rsidRPr="0087565E">
        <w:rPr>
          <w:rFonts w:asciiTheme="minorHAnsi" w:hAnsiTheme="minorHAnsi"/>
          <w:sz w:val="22"/>
          <w:szCs w:val="22"/>
        </w:rPr>
        <w:t xml:space="preserve">key </w:t>
      </w:r>
      <w:r w:rsidRPr="0087565E">
        <w:rPr>
          <w:rFonts w:asciiTheme="minorHAnsi" w:hAnsiTheme="minorHAnsi"/>
          <w:sz w:val="22"/>
          <w:szCs w:val="22"/>
        </w:rPr>
        <w:t>objectives of this project?</w:t>
      </w:r>
      <w:bookmarkEnd w:id="1"/>
      <w:r w:rsidRPr="0087565E">
        <w:rPr>
          <w:rFonts w:asciiTheme="minorHAnsi" w:hAnsiTheme="minorHAnsi"/>
          <w:sz w:val="22"/>
          <w:szCs w:val="22"/>
        </w:rPr>
        <w:t xml:space="preserve">   </w:t>
      </w:r>
    </w:p>
    <w:p w14:paraId="18B25940" w14:textId="3E80778D" w:rsidR="008D3E87" w:rsidRPr="0087565E" w:rsidRDefault="008D3E87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bookmarkStart w:id="2" w:name="_Toc135945618"/>
      <w:r w:rsidRPr="0087565E">
        <w:rPr>
          <w:rFonts w:asciiTheme="minorHAnsi" w:hAnsiTheme="minorHAnsi"/>
          <w:sz w:val="22"/>
          <w:szCs w:val="22"/>
        </w:rPr>
        <w:t>What are the organization's goals regarding innovation and product development?</w:t>
      </w:r>
      <w:bookmarkEnd w:id="2"/>
    </w:p>
    <w:p w14:paraId="0D16B921" w14:textId="0B1C16C0" w:rsidR="008D3E87" w:rsidRPr="0087565E" w:rsidRDefault="008D3E87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bookmarkStart w:id="3" w:name="_Toc135945619"/>
      <w:r w:rsidRPr="0087565E">
        <w:rPr>
          <w:rFonts w:asciiTheme="minorHAnsi" w:hAnsiTheme="minorHAnsi"/>
          <w:sz w:val="22"/>
          <w:szCs w:val="22"/>
        </w:rPr>
        <w:t>What are your top priority business metrics</w:t>
      </w:r>
      <w:r w:rsidR="00CF1923" w:rsidRPr="0087565E">
        <w:rPr>
          <w:rFonts w:asciiTheme="minorHAnsi" w:hAnsiTheme="minorHAnsi"/>
          <w:sz w:val="22"/>
          <w:szCs w:val="22"/>
        </w:rPr>
        <w:t xml:space="preserve"> that the organization can use to measure success?</w:t>
      </w:r>
      <w:bookmarkEnd w:id="3"/>
    </w:p>
    <w:p w14:paraId="3BC8E867" w14:textId="4445C309" w:rsidR="008D3E87" w:rsidRPr="0087565E" w:rsidRDefault="008D3E87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bookmarkStart w:id="4" w:name="_Toc135945620"/>
      <w:r w:rsidRPr="0087565E">
        <w:rPr>
          <w:rFonts w:asciiTheme="minorHAnsi" w:hAnsiTheme="minorHAnsi"/>
          <w:sz w:val="22"/>
          <w:szCs w:val="22"/>
        </w:rPr>
        <w:t>Who are the users running th</w:t>
      </w:r>
      <w:r w:rsidR="00B52294" w:rsidRPr="0087565E">
        <w:rPr>
          <w:rFonts w:asciiTheme="minorHAnsi" w:hAnsiTheme="minorHAnsi"/>
          <w:sz w:val="22"/>
          <w:szCs w:val="22"/>
        </w:rPr>
        <w:t xml:space="preserve">is </w:t>
      </w:r>
      <w:r w:rsidR="00A517B3" w:rsidRPr="0087565E">
        <w:rPr>
          <w:rFonts w:asciiTheme="minorHAnsi" w:hAnsiTheme="minorHAnsi"/>
          <w:sz w:val="22"/>
          <w:szCs w:val="22"/>
        </w:rPr>
        <w:t>report</w:t>
      </w:r>
      <w:r w:rsidRPr="0087565E">
        <w:rPr>
          <w:rFonts w:asciiTheme="minorHAnsi" w:hAnsiTheme="minorHAnsi"/>
          <w:sz w:val="22"/>
          <w:szCs w:val="22"/>
        </w:rPr>
        <w:t>?</w:t>
      </w:r>
      <w:bookmarkEnd w:id="4"/>
    </w:p>
    <w:p w14:paraId="58161BFA" w14:textId="71509849" w:rsidR="001C6991" w:rsidRPr="0087565E" w:rsidRDefault="008D3E87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bookmarkStart w:id="5" w:name="_Toc135945624"/>
      <w:r w:rsidRPr="0087565E">
        <w:rPr>
          <w:rFonts w:asciiTheme="minorHAnsi" w:hAnsiTheme="minorHAnsi"/>
          <w:sz w:val="22"/>
          <w:szCs w:val="22"/>
        </w:rPr>
        <w:t xml:space="preserve">What is the frequency at which </w:t>
      </w:r>
      <w:r w:rsidR="00A517B3" w:rsidRPr="0087565E">
        <w:rPr>
          <w:rFonts w:asciiTheme="minorHAnsi" w:hAnsiTheme="minorHAnsi"/>
          <w:sz w:val="22"/>
          <w:szCs w:val="22"/>
        </w:rPr>
        <w:t>report</w:t>
      </w:r>
      <w:r w:rsidRPr="0087565E">
        <w:rPr>
          <w:rFonts w:asciiTheme="minorHAnsi" w:hAnsiTheme="minorHAnsi"/>
          <w:sz w:val="22"/>
          <w:szCs w:val="22"/>
        </w:rPr>
        <w:t xml:space="preserve"> will be used?</w:t>
      </w:r>
      <w:bookmarkEnd w:id="5"/>
    </w:p>
    <w:p w14:paraId="6B82D390" w14:textId="77777777" w:rsidR="00320E09" w:rsidRPr="005B4EAC" w:rsidRDefault="00320E09" w:rsidP="00320E09">
      <w:pPr>
        <w:pStyle w:val="H1-Heading16B"/>
      </w:pPr>
    </w:p>
    <w:p w14:paraId="04C7E772" w14:textId="4ED0EED1" w:rsidR="006D53CB" w:rsidRPr="0087565E" w:rsidRDefault="00320E09" w:rsidP="006D53CB">
      <w:pPr>
        <w:pStyle w:val="H1-Heading16B"/>
        <w:numPr>
          <w:ilvl w:val="0"/>
          <w:numId w:val="16"/>
        </w:numPr>
        <w:rPr>
          <w:rFonts w:cstheme="minorHAnsi"/>
          <w:sz w:val="24"/>
          <w:szCs w:val="48"/>
        </w:rPr>
      </w:pPr>
      <w:bookmarkStart w:id="6" w:name="_Toc135945627"/>
      <w:r w:rsidRPr="0087565E">
        <w:rPr>
          <w:rFonts w:cstheme="minorHAnsi"/>
          <w:sz w:val="24"/>
          <w:szCs w:val="48"/>
        </w:rPr>
        <w:t>ANALYSIS AND CONTENT REQUIREMENTS</w:t>
      </w:r>
      <w:bookmarkEnd w:id="6"/>
      <w:r w:rsidRPr="0087565E">
        <w:rPr>
          <w:rFonts w:cstheme="minorHAnsi"/>
          <w:sz w:val="24"/>
          <w:szCs w:val="48"/>
        </w:rPr>
        <w:t xml:space="preserve"> </w:t>
      </w:r>
    </w:p>
    <w:p w14:paraId="68CF0B92" w14:textId="50EAFC93" w:rsidR="000643B0" w:rsidRPr="0087565E" w:rsidRDefault="000643B0" w:rsidP="0087565E">
      <w:pPr>
        <w:pStyle w:val="H2-Heading14B"/>
        <w:numPr>
          <w:ilvl w:val="1"/>
          <w:numId w:val="16"/>
        </w:numPr>
        <w:spacing w:line="276" w:lineRule="auto"/>
        <w:rPr>
          <w:sz w:val="22"/>
          <w:szCs w:val="22"/>
        </w:rPr>
      </w:pPr>
      <w:bookmarkStart w:id="7" w:name="_Toc135945631"/>
      <w:r w:rsidRPr="0087565E">
        <w:rPr>
          <w:sz w:val="22"/>
          <w:szCs w:val="22"/>
        </w:rPr>
        <w:t xml:space="preserve">Which user security roles are needed for report viewing? Any Power Users from your </w:t>
      </w:r>
      <w:r w:rsidR="00B52294" w:rsidRPr="0087565E">
        <w:rPr>
          <w:sz w:val="22"/>
          <w:szCs w:val="22"/>
        </w:rPr>
        <w:t>organization</w:t>
      </w:r>
      <w:r w:rsidRPr="0087565E">
        <w:rPr>
          <w:sz w:val="22"/>
          <w:szCs w:val="22"/>
        </w:rPr>
        <w:t>?</w:t>
      </w:r>
      <w:bookmarkEnd w:id="7"/>
    </w:p>
    <w:p w14:paraId="61E8629A" w14:textId="71070120" w:rsidR="000351FA" w:rsidRPr="0087565E" w:rsidRDefault="000351FA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87565E">
        <w:rPr>
          <w:rFonts w:asciiTheme="minorHAnsi" w:hAnsiTheme="minorHAnsi"/>
          <w:sz w:val="22"/>
          <w:szCs w:val="22"/>
        </w:rPr>
        <w:t>Do we need to enable any schedules refreshes for these reports?</w:t>
      </w:r>
    </w:p>
    <w:p w14:paraId="34C32648" w14:textId="055B73EF" w:rsidR="005C228E" w:rsidRDefault="005C228E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87565E">
        <w:rPr>
          <w:rFonts w:asciiTheme="minorHAnsi" w:hAnsiTheme="minorHAnsi"/>
          <w:sz w:val="22"/>
          <w:szCs w:val="22"/>
        </w:rPr>
        <w:t>What should be the expected runtime of the report?</w:t>
      </w:r>
    </w:p>
    <w:p w14:paraId="207B4276" w14:textId="59C0E04A" w:rsidR="00933EFC" w:rsidRPr="0087565E" w:rsidRDefault="00933EFC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viewing mode of report – Power BI Service, PDF export or embedding to a website?</w:t>
      </w:r>
    </w:p>
    <w:p w14:paraId="7630430A" w14:textId="4C40EE6A" w:rsidR="000643B0" w:rsidRPr="0087565E" w:rsidRDefault="000643B0" w:rsidP="0087565E">
      <w:pPr>
        <w:pStyle w:val="H2-Heading14B"/>
        <w:numPr>
          <w:ilvl w:val="1"/>
          <w:numId w:val="16"/>
        </w:numPr>
        <w:spacing w:line="276" w:lineRule="auto"/>
        <w:rPr>
          <w:sz w:val="22"/>
          <w:szCs w:val="22"/>
        </w:rPr>
      </w:pPr>
      <w:bookmarkStart w:id="8" w:name="_Toc135945634"/>
      <w:r w:rsidRPr="0087565E">
        <w:rPr>
          <w:sz w:val="22"/>
          <w:szCs w:val="22"/>
        </w:rPr>
        <w:t xml:space="preserve">Are there any specific security measures in place to protect sensitive data (using </w:t>
      </w:r>
      <w:r w:rsidR="00B52294" w:rsidRPr="0087565E">
        <w:rPr>
          <w:sz w:val="22"/>
          <w:szCs w:val="22"/>
        </w:rPr>
        <w:t>Row level</w:t>
      </w:r>
      <w:r w:rsidRPr="0087565E">
        <w:rPr>
          <w:sz w:val="22"/>
          <w:szCs w:val="22"/>
        </w:rPr>
        <w:t xml:space="preserve"> Filter)?</w:t>
      </w:r>
      <w:bookmarkEnd w:id="8"/>
    </w:p>
    <w:p w14:paraId="7207447A" w14:textId="19F1F342" w:rsidR="00F41148" w:rsidRPr="0087565E" w:rsidRDefault="00F41148" w:rsidP="0087565E">
      <w:pPr>
        <w:pStyle w:val="H2-Heading14B"/>
        <w:numPr>
          <w:ilvl w:val="1"/>
          <w:numId w:val="16"/>
        </w:numPr>
        <w:spacing w:line="276" w:lineRule="auto"/>
        <w:rPr>
          <w:sz w:val="22"/>
          <w:szCs w:val="22"/>
        </w:rPr>
      </w:pPr>
      <w:r w:rsidRPr="0087565E">
        <w:rPr>
          <w:sz w:val="22"/>
          <w:szCs w:val="22"/>
        </w:rPr>
        <w:t xml:space="preserve">What is the use of Alternate key in every table </w:t>
      </w:r>
      <w:r w:rsidR="00FE4574" w:rsidRPr="0087565E">
        <w:rPr>
          <w:sz w:val="22"/>
          <w:szCs w:val="22"/>
        </w:rPr>
        <w:t>despite</w:t>
      </w:r>
      <w:r w:rsidRPr="0087565E">
        <w:rPr>
          <w:sz w:val="22"/>
          <w:szCs w:val="22"/>
        </w:rPr>
        <w:t xml:space="preserve"> having a primary key for joining and unique identifying?</w:t>
      </w:r>
    </w:p>
    <w:p w14:paraId="720DE03F" w14:textId="02CFAE38" w:rsidR="00BC3125" w:rsidRPr="0087565E" w:rsidRDefault="00BC3125" w:rsidP="0087565E">
      <w:pPr>
        <w:pStyle w:val="H2-Heading14B"/>
        <w:numPr>
          <w:ilvl w:val="1"/>
          <w:numId w:val="16"/>
        </w:numPr>
        <w:spacing w:line="276" w:lineRule="auto"/>
        <w:rPr>
          <w:sz w:val="22"/>
          <w:szCs w:val="22"/>
        </w:rPr>
      </w:pPr>
      <w:r w:rsidRPr="0087565E">
        <w:rPr>
          <w:sz w:val="22"/>
          <w:szCs w:val="22"/>
          <w:lang w:val="en-IN"/>
        </w:rPr>
        <w:t>Do we need to include categories or subcategories in selection which are not generating revenue</w:t>
      </w:r>
      <w:r w:rsidRPr="0087565E">
        <w:rPr>
          <w:sz w:val="22"/>
          <w:szCs w:val="22"/>
          <w:lang w:val="en-IN"/>
        </w:rPr>
        <w:t>?</w:t>
      </w:r>
    </w:p>
    <w:p w14:paraId="0E0EDBEA" w14:textId="5AA7ACC3" w:rsidR="000643B0" w:rsidRPr="0087565E" w:rsidRDefault="000643B0" w:rsidP="0087565E">
      <w:pPr>
        <w:pStyle w:val="H2-Heading14B"/>
        <w:numPr>
          <w:ilvl w:val="1"/>
          <w:numId w:val="16"/>
        </w:numPr>
        <w:spacing w:line="276" w:lineRule="auto"/>
        <w:rPr>
          <w:sz w:val="22"/>
          <w:szCs w:val="22"/>
        </w:rPr>
      </w:pPr>
      <w:bookmarkStart w:id="9" w:name="_Toc135945636"/>
      <w:r w:rsidRPr="0087565E">
        <w:rPr>
          <w:sz w:val="22"/>
          <w:szCs w:val="22"/>
        </w:rPr>
        <w:t>Which type of year (Fiscal or Calendar year) need</w:t>
      </w:r>
      <w:r w:rsidR="00C76E2C" w:rsidRPr="0087565E">
        <w:rPr>
          <w:sz w:val="22"/>
          <w:szCs w:val="22"/>
        </w:rPr>
        <w:t>s</w:t>
      </w:r>
      <w:r w:rsidRPr="0087565E">
        <w:rPr>
          <w:sz w:val="22"/>
          <w:szCs w:val="22"/>
        </w:rPr>
        <w:t xml:space="preserve"> to be selected for running the report</w:t>
      </w:r>
      <w:bookmarkEnd w:id="9"/>
      <w:r w:rsidR="009F0ABF" w:rsidRPr="0087565E">
        <w:rPr>
          <w:sz w:val="22"/>
          <w:szCs w:val="22"/>
        </w:rPr>
        <w:t>?</w:t>
      </w:r>
    </w:p>
    <w:p w14:paraId="6B175235" w14:textId="77777777" w:rsidR="000643B0" w:rsidRDefault="000643B0" w:rsidP="000643B0">
      <w:pPr>
        <w:pStyle w:val="H2-Heading14B"/>
        <w:ind w:firstLine="720"/>
      </w:pPr>
    </w:p>
    <w:p w14:paraId="3C11576C" w14:textId="73D94CD4" w:rsidR="000643B0" w:rsidRPr="0087565E" w:rsidRDefault="000643B0" w:rsidP="002A5424">
      <w:pPr>
        <w:pStyle w:val="H1-Heading16B"/>
        <w:numPr>
          <w:ilvl w:val="0"/>
          <w:numId w:val="16"/>
        </w:numPr>
        <w:rPr>
          <w:sz w:val="24"/>
          <w:szCs w:val="48"/>
        </w:rPr>
      </w:pPr>
      <w:bookmarkStart w:id="10" w:name="_Toc135945638"/>
      <w:r w:rsidRPr="0087565E">
        <w:rPr>
          <w:sz w:val="24"/>
          <w:szCs w:val="48"/>
        </w:rPr>
        <w:t>LOOK AND FEEL REQUIREMENTS</w:t>
      </w:r>
      <w:bookmarkEnd w:id="10"/>
      <w:r w:rsidRPr="0087565E">
        <w:rPr>
          <w:sz w:val="24"/>
          <w:szCs w:val="48"/>
        </w:rPr>
        <w:t xml:space="preserve"> </w:t>
      </w:r>
    </w:p>
    <w:p w14:paraId="7B540206" w14:textId="77777777" w:rsidR="002A5424" w:rsidRPr="002A5424" w:rsidRDefault="002A5424" w:rsidP="002A5424">
      <w:pPr>
        <w:pStyle w:val="ListParagraph"/>
        <w:numPr>
          <w:ilvl w:val="0"/>
          <w:numId w:val="19"/>
        </w:numPr>
        <w:contextualSpacing w:val="0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59315089" w14:textId="77777777" w:rsidR="002A5424" w:rsidRPr="002A5424" w:rsidRDefault="002A5424" w:rsidP="002A5424">
      <w:pPr>
        <w:pStyle w:val="ListParagraph"/>
        <w:numPr>
          <w:ilvl w:val="0"/>
          <w:numId w:val="19"/>
        </w:numPr>
        <w:contextualSpacing w:val="0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0BA011C5" w14:textId="77777777" w:rsidR="002A5424" w:rsidRPr="002A5424" w:rsidRDefault="002A5424" w:rsidP="002A5424">
      <w:pPr>
        <w:pStyle w:val="ListParagraph"/>
        <w:numPr>
          <w:ilvl w:val="0"/>
          <w:numId w:val="19"/>
        </w:numPr>
        <w:contextualSpacing w:val="0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2592B44B" w14:textId="646C1F59" w:rsidR="000643B0" w:rsidRPr="0087565E" w:rsidRDefault="000643B0" w:rsidP="0087565E">
      <w:pPr>
        <w:pStyle w:val="H2-Heading14B"/>
        <w:numPr>
          <w:ilvl w:val="1"/>
          <w:numId w:val="19"/>
        </w:numPr>
        <w:spacing w:line="276" w:lineRule="auto"/>
        <w:ind w:left="1152"/>
        <w:rPr>
          <w:sz w:val="22"/>
          <w:szCs w:val="22"/>
        </w:rPr>
      </w:pPr>
      <w:bookmarkStart w:id="11" w:name="_Toc135945642"/>
      <w:r w:rsidRPr="0087565E">
        <w:rPr>
          <w:sz w:val="22"/>
          <w:szCs w:val="22"/>
        </w:rPr>
        <w:t>Which type of screen will the user use for running the reports?</w:t>
      </w:r>
      <w:bookmarkEnd w:id="11"/>
    </w:p>
    <w:p w14:paraId="63456D4B" w14:textId="7C5C82F2" w:rsidR="00EC2679" w:rsidRPr="0087565E" w:rsidRDefault="000643B0" w:rsidP="0087565E">
      <w:pPr>
        <w:pStyle w:val="H2-Heading14B"/>
        <w:numPr>
          <w:ilvl w:val="1"/>
          <w:numId w:val="19"/>
        </w:numPr>
        <w:spacing w:line="276" w:lineRule="auto"/>
        <w:ind w:left="1152"/>
        <w:rPr>
          <w:sz w:val="22"/>
          <w:szCs w:val="22"/>
        </w:rPr>
      </w:pPr>
      <w:bookmarkStart w:id="12" w:name="_Toc135945643"/>
      <w:r w:rsidRPr="0087565E">
        <w:rPr>
          <w:sz w:val="22"/>
          <w:szCs w:val="22"/>
        </w:rPr>
        <w:t>Would you like to inc</w:t>
      </w:r>
      <w:r w:rsidR="00936FB2" w:rsidRPr="0087565E">
        <w:rPr>
          <w:sz w:val="22"/>
          <w:szCs w:val="22"/>
        </w:rPr>
        <w:t>lude</w:t>
      </w:r>
      <w:r w:rsidRPr="0087565E">
        <w:rPr>
          <w:sz w:val="22"/>
          <w:szCs w:val="22"/>
        </w:rPr>
        <w:t xml:space="preserve"> any images or visual elements in the reports? If yes, please specify the type of images or visual elements.</w:t>
      </w:r>
      <w:bookmarkEnd w:id="12"/>
    </w:p>
    <w:p w14:paraId="664650BE" w14:textId="71FFE2EE" w:rsidR="00C776B8" w:rsidRPr="0087565E" w:rsidRDefault="00C776B8" w:rsidP="0087565E">
      <w:pPr>
        <w:pStyle w:val="H2-Heading14B"/>
        <w:numPr>
          <w:ilvl w:val="1"/>
          <w:numId w:val="19"/>
        </w:numPr>
        <w:spacing w:line="276" w:lineRule="auto"/>
        <w:ind w:left="1152"/>
        <w:rPr>
          <w:sz w:val="22"/>
          <w:szCs w:val="22"/>
        </w:rPr>
      </w:pPr>
      <w:r w:rsidRPr="0087565E">
        <w:rPr>
          <w:sz w:val="22"/>
          <w:szCs w:val="22"/>
        </w:rPr>
        <w:t>What should be the font name and font size for the report?</w:t>
      </w:r>
    </w:p>
    <w:p w14:paraId="00B1BB4D" w14:textId="5319A0FF" w:rsidR="00C776B8" w:rsidRPr="0087565E" w:rsidRDefault="00CB765B" w:rsidP="0087565E">
      <w:pPr>
        <w:pStyle w:val="H2-Heading14B"/>
        <w:numPr>
          <w:ilvl w:val="1"/>
          <w:numId w:val="19"/>
        </w:numPr>
        <w:spacing w:line="276" w:lineRule="auto"/>
        <w:ind w:left="1152"/>
        <w:rPr>
          <w:sz w:val="22"/>
          <w:szCs w:val="22"/>
        </w:rPr>
      </w:pPr>
      <w:r w:rsidRPr="0087565E">
        <w:rPr>
          <w:sz w:val="22"/>
          <w:szCs w:val="22"/>
        </w:rPr>
        <w:t>What should be the text alignment for the title and data in report?</w:t>
      </w:r>
    </w:p>
    <w:p w14:paraId="194234D3" w14:textId="2238AC1E" w:rsidR="002D1EAC" w:rsidRPr="0087565E" w:rsidRDefault="002D1EAC" w:rsidP="0087565E">
      <w:pPr>
        <w:pStyle w:val="H2-Heading14B"/>
        <w:numPr>
          <w:ilvl w:val="1"/>
          <w:numId w:val="19"/>
        </w:numPr>
        <w:spacing w:line="276" w:lineRule="auto"/>
        <w:ind w:left="1152"/>
        <w:rPr>
          <w:sz w:val="22"/>
          <w:szCs w:val="22"/>
        </w:rPr>
      </w:pPr>
      <w:r w:rsidRPr="0087565E">
        <w:rPr>
          <w:sz w:val="22"/>
          <w:szCs w:val="22"/>
        </w:rPr>
        <w:t xml:space="preserve">Can you provide us a </w:t>
      </w:r>
      <w:r w:rsidR="00A64715" w:rsidRPr="0087565E">
        <w:rPr>
          <w:sz w:val="22"/>
          <w:szCs w:val="22"/>
        </w:rPr>
        <w:t>high-resolution</w:t>
      </w:r>
      <w:r w:rsidRPr="0087565E">
        <w:rPr>
          <w:sz w:val="22"/>
          <w:szCs w:val="22"/>
        </w:rPr>
        <w:t xml:space="preserve"> image of your company’s logo?</w:t>
      </w:r>
    </w:p>
    <w:sectPr w:rsidR="002D1EAC" w:rsidRPr="0087565E" w:rsidSect="00AD415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964" w:bottom="0" w:left="964" w:header="709" w:footer="2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2B41A" w14:textId="77777777" w:rsidR="002345F4" w:rsidRDefault="002345F4" w:rsidP="009C3CFD">
      <w:pPr>
        <w:spacing w:after="0" w:line="240" w:lineRule="auto"/>
      </w:pPr>
      <w:r>
        <w:separator/>
      </w:r>
    </w:p>
  </w:endnote>
  <w:endnote w:type="continuationSeparator" w:id="0">
    <w:p w14:paraId="4BE2F372" w14:textId="77777777" w:rsidR="002345F4" w:rsidRDefault="002345F4" w:rsidP="009C3CFD">
      <w:pPr>
        <w:spacing w:after="0" w:line="240" w:lineRule="auto"/>
      </w:pPr>
      <w:r>
        <w:continuationSeparator/>
      </w:r>
    </w:p>
  </w:endnote>
  <w:endnote w:type="continuationNotice" w:id="1">
    <w:p w14:paraId="54DA5ADD" w14:textId="77777777" w:rsidR="002345F4" w:rsidRDefault="002345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swiss"/>
    <w:pitch w:val="variable"/>
    <w:sig w:usb0="E0000AFF" w:usb1="5200A1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6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2672"/>
      <w:gridCol w:w="731"/>
      <w:gridCol w:w="1893"/>
    </w:tblGrid>
    <w:tr w:rsidR="000A1380" w:rsidRPr="000A1380" w14:paraId="0A10BF2F" w14:textId="77777777" w:rsidTr="001261F3">
      <w:trPr>
        <w:trHeight w:val="227"/>
      </w:trPr>
      <w:sdt>
        <w:sdtPr>
          <w:rPr>
            <w:rStyle w:val="H1-Heading16BChar"/>
            <w:rFonts w:eastAsiaTheme="minorHAnsi"/>
          </w:rPr>
          <w:alias w:val="Title"/>
          <w:id w:val="50502745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7345" w:type="dxa"/>
              <w:gridSpan w:val="2"/>
              <w:tcBorders>
                <w:top w:val="single" w:sz="4" w:space="0" w:color="auto"/>
                <w:left w:val="nil"/>
                <w:bottom w:val="nil"/>
                <w:right w:val="nil"/>
              </w:tcBorders>
              <w:vAlign w:val="center"/>
              <w:hideMark/>
            </w:tcPr>
            <w:p w14:paraId="1137CF32" w14:textId="3F282608" w:rsidR="000A1380" w:rsidRPr="000A1380" w:rsidRDefault="005E4DD2" w:rsidP="001261F3">
              <w:pPr>
                <w:pStyle w:val="Footer"/>
                <w:rPr>
                  <w:rFonts w:asciiTheme="minorHAnsi" w:hAnsiTheme="minorHAnsi"/>
                  <w:color w:val="889DAC" w:themeColor="text2"/>
                  <w:sz w:val="18"/>
                  <w:szCs w:val="20"/>
                </w:rPr>
              </w:pPr>
              <w:r>
                <w:rPr>
                  <w:rStyle w:val="H1-Heading16BChar"/>
                  <w:rFonts w:eastAsiaTheme="minorHAnsi"/>
                </w:rPr>
                <w:t>Adventure Works</w:t>
              </w:r>
              <w:r w:rsidR="00B82668" w:rsidRPr="00B82668">
                <w:rPr>
                  <w:rStyle w:val="H1-Heading16BChar"/>
                  <w:rFonts w:eastAsiaTheme="minorHAnsi"/>
                </w:rPr>
                <w:t xml:space="preserve"> Requirement</w:t>
              </w:r>
              <w:r w:rsidR="00632D7F">
                <w:rPr>
                  <w:rStyle w:val="H1-Heading16BChar"/>
                  <w:rFonts w:eastAsiaTheme="minorHAnsi"/>
                </w:rPr>
                <w:t xml:space="preserve"> </w:t>
              </w:r>
              <w:r>
                <w:rPr>
                  <w:rStyle w:val="H1-Heading16BChar"/>
                  <w:rFonts w:eastAsiaTheme="minorHAnsi"/>
                </w:rPr>
                <w:t xml:space="preserve">Analysis and </w:t>
              </w:r>
              <w:r w:rsidR="00632D7F">
                <w:rPr>
                  <w:rStyle w:val="H1-Heading16BChar"/>
                  <w:rFonts w:eastAsiaTheme="minorHAnsi"/>
                </w:rPr>
                <w:t>Questionnaire</w:t>
              </w:r>
            </w:p>
          </w:tc>
        </w:sdtContent>
      </w:sdt>
      <w:tc>
        <w:tcPr>
          <w:tcW w:w="73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51476C6" w14:textId="77777777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</w:p>
      </w:tc>
      <w:sdt>
        <w:sdtPr>
          <w:rPr>
            <w:rFonts w:asciiTheme="minorHAnsi" w:hAnsiTheme="minorHAnsi"/>
            <w:noProof/>
            <w:color w:val="889DAC" w:themeColor="text2"/>
            <w:sz w:val="18"/>
          </w:rPr>
          <w:alias w:val="Publish Date"/>
          <w:id w:val="1762786645"/>
          <w:dataBinding w:prefixMappings="xmlns:ns0='http://schemas.microsoft.com/office/2006/coverPageProps' " w:xpath="/ns0:CoverPageProperties[1]/ns0:PublishDate[1]" w:storeItemID="{55AF091B-3C7A-41E3-B477-F2FDAA23CFDA}"/>
          <w:date w:fullDate="2023-07-13T00:00:00Z">
            <w:dateFormat w:val="dd-MM-yyyy"/>
            <w:lid w:val="en-IN"/>
            <w:storeMappedDataAs w:val="dateTime"/>
            <w:calendar w:val="gregorian"/>
          </w:date>
        </w:sdtPr>
        <w:sdtContent>
          <w:tc>
            <w:tcPr>
              <w:tcW w:w="1893" w:type="dxa"/>
              <w:tcBorders>
                <w:top w:val="single" w:sz="4" w:space="0" w:color="auto"/>
                <w:left w:val="nil"/>
                <w:bottom w:val="nil"/>
                <w:right w:val="nil"/>
              </w:tcBorders>
              <w:vAlign w:val="center"/>
              <w:hideMark/>
            </w:tcPr>
            <w:p w14:paraId="1D1D59F5" w14:textId="4EFA2EA4" w:rsidR="000A1380" w:rsidRPr="000A1380" w:rsidRDefault="00F52B68" w:rsidP="000A1380">
              <w:pPr>
                <w:pStyle w:val="Footer"/>
                <w:rPr>
                  <w:rFonts w:asciiTheme="minorHAnsi" w:hAnsiTheme="minorHAnsi"/>
                  <w:noProof/>
                  <w:color w:val="889DAC" w:themeColor="text2"/>
                  <w:sz w:val="18"/>
                </w:rPr>
              </w:pPr>
              <w:r>
                <w:rPr>
                  <w:rFonts w:asciiTheme="minorHAnsi" w:hAnsiTheme="minorHAnsi"/>
                  <w:noProof/>
                  <w:color w:val="889DAC" w:themeColor="text2"/>
                  <w:sz w:val="18"/>
                </w:rPr>
                <w:t>13-07-2023</w:t>
              </w:r>
            </w:p>
          </w:tc>
        </w:sdtContent>
      </w:sdt>
    </w:tr>
    <w:tr w:rsidR="000A1380" w:rsidRPr="000A1380" w14:paraId="3A7C8240" w14:textId="77777777" w:rsidTr="001261F3">
      <w:trPr>
        <w:trHeight w:val="227"/>
      </w:trPr>
      <w:tc>
        <w:tcPr>
          <w:tcW w:w="467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3F8323E0" w14:textId="4A0BAB16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  <w:r w:rsidRPr="000A1380">
            <w:rPr>
              <w:rFonts w:asciiTheme="minorHAnsi" w:hAnsiTheme="minorHAnsi"/>
              <w:color w:val="889DAC" w:themeColor="text2"/>
              <w:sz w:val="18"/>
              <w:szCs w:val="20"/>
            </w:rPr>
            <w:t xml:space="preserve">Proposal Ref No.  I  </w:t>
          </w:r>
          <w:r w:rsidR="004E0E91">
            <w:rPr>
              <w:rFonts w:asciiTheme="minorHAnsi" w:hAnsiTheme="minorHAnsi"/>
              <w:color w:val="889DAC" w:themeColor="text2"/>
              <w:sz w:val="18"/>
              <w:szCs w:val="20"/>
            </w:rPr>
            <w:t xml:space="preserve">                                       </w:t>
          </w:r>
          <w:r w:rsidRPr="000A1380">
            <w:rPr>
              <w:rFonts w:asciiTheme="minorHAnsi" w:hAnsiTheme="minorHAnsi"/>
              <w:color w:val="889DAC" w:themeColor="text2"/>
              <w:sz w:val="18"/>
              <w:szCs w:val="20"/>
            </w:rPr>
            <w:t xml:space="preserve">     </w:t>
          </w:r>
          <w:sdt>
            <w:sdtPr>
              <w:rPr>
                <w:rFonts w:asciiTheme="minorHAnsi" w:hAnsiTheme="minorHAnsi"/>
                <w:color w:val="889DAC" w:themeColor="text2"/>
                <w:sz w:val="18"/>
                <w:szCs w:val="20"/>
              </w:rPr>
              <w:alias w:val="Category"/>
              <w:id w:val="273906701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Pr="000A1380">
                <w:rPr>
                  <w:rFonts w:asciiTheme="minorHAnsi" w:hAnsiTheme="minorHAnsi"/>
                  <w:color w:val="889DAC" w:themeColor="text2"/>
                  <w:sz w:val="18"/>
                  <w:szCs w:val="20"/>
                </w:rPr>
                <w:t>Version 1.0</w:t>
              </w:r>
            </w:sdtContent>
          </w:sdt>
        </w:p>
      </w:tc>
      <w:tc>
        <w:tcPr>
          <w:tcW w:w="2672" w:type="dxa"/>
          <w:tcBorders>
            <w:top w:val="nil"/>
            <w:left w:val="nil"/>
            <w:bottom w:val="nil"/>
            <w:right w:val="nil"/>
          </w:tcBorders>
          <w:hideMark/>
        </w:tcPr>
        <w:p w14:paraId="25040BE3" w14:textId="77777777" w:rsidR="000A1380" w:rsidRPr="000A1380" w:rsidRDefault="000A1380" w:rsidP="000A1380">
          <w:pPr>
            <w:pStyle w:val="Footer"/>
            <w:jc w:val="right"/>
            <w:rPr>
              <w:rStyle w:val="P3-Paragraph10RChar"/>
              <w:rFonts w:asciiTheme="minorHAnsi" w:hAnsiTheme="minorHAnsi"/>
              <w:color w:val="889DAC" w:themeColor="text2"/>
              <w:szCs w:val="18"/>
            </w:rPr>
          </w:pPr>
          <w:r w:rsidRPr="000A1380">
            <w:rPr>
              <w:rStyle w:val="P3-Paragraph10RChar"/>
              <w:rFonts w:asciiTheme="minorHAnsi" w:hAnsiTheme="minorHAnsi"/>
              <w:color w:val="889DAC" w:themeColor="text2"/>
              <w:szCs w:val="18"/>
            </w:rPr>
            <w:t>Classification:</w:t>
          </w:r>
        </w:p>
      </w:tc>
      <w:sdt>
        <w:sdtPr>
          <w:rPr>
            <w:rStyle w:val="P3-Paragraph10RChar"/>
            <w:rFonts w:asciiTheme="minorHAnsi" w:hAnsiTheme="minorHAnsi"/>
            <w:color w:val="889DAC" w:themeColor="text2"/>
            <w:szCs w:val="18"/>
          </w:rPr>
          <w:alias w:val="Classification"/>
          <w:tag w:val="Classification"/>
          <w:id w:val="-1326739033"/>
          <w:placeholder>
            <w:docPart w:val="8D6F9CA49BDA42279F90E75DAAAD3542"/>
          </w:placeholder>
          <w:dropDownList>
            <w:listItem w:displayText="Secret" w:value="Secret"/>
            <w:listItem w:displayText="Confidential" w:value="Confidential"/>
            <w:listItem w:displayText="Private" w:value="Private"/>
            <w:listItem w:displayText="Public" w:value="Public"/>
          </w:dropDownList>
        </w:sdtPr>
        <w:sdtContent>
          <w:tc>
            <w:tcPr>
              <w:tcW w:w="730" w:type="dxa"/>
              <w:tcBorders>
                <w:top w:val="nil"/>
                <w:left w:val="nil"/>
                <w:bottom w:val="nil"/>
                <w:right w:val="nil"/>
              </w:tcBorders>
              <w:hideMark/>
            </w:tcPr>
            <w:p w14:paraId="2748D031" w14:textId="77777777" w:rsidR="000A1380" w:rsidRPr="000A1380" w:rsidRDefault="000A1380" w:rsidP="000A1380">
              <w:pPr>
                <w:pStyle w:val="Footer"/>
                <w:rPr>
                  <w:color w:val="889DAC" w:themeColor="text2"/>
                </w:rPr>
              </w:pPr>
              <w:r w:rsidRPr="000A1380">
                <w:rPr>
                  <w:rStyle w:val="P3-Paragraph10RChar"/>
                  <w:rFonts w:asciiTheme="minorHAnsi" w:hAnsiTheme="minorHAnsi"/>
                  <w:color w:val="889DAC" w:themeColor="text2"/>
                  <w:szCs w:val="18"/>
                </w:rPr>
                <w:t>Private</w:t>
              </w:r>
            </w:p>
          </w:tc>
        </w:sdtContent>
      </w:sdt>
      <w:tc>
        <w:tcPr>
          <w:tcW w:w="189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2F67C1A4" w14:textId="77777777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  <w:r w:rsidRPr="000A1380">
            <w:rPr>
              <w:rFonts w:asciiTheme="minorHAnsi" w:hAnsiTheme="minorHAnsi"/>
              <w:color w:val="889DAC" w:themeColor="text2"/>
              <w:sz w:val="18"/>
            </w:rPr>
            <w:t xml:space="preserve"> Page 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begin"/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instrText xml:space="preserve"> PAGE </w:instrTex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separate"/>
          </w:r>
          <w:r w:rsidRPr="000A1380">
            <w:rPr>
              <w:color w:val="889DAC" w:themeColor="text2"/>
              <w:sz w:val="18"/>
            </w:rPr>
            <w:t>2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end"/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t xml:space="preserve"> of 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begin"/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instrText xml:space="preserve"> NUMPAGES  </w:instrTex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separate"/>
          </w:r>
          <w:r w:rsidRPr="000A1380">
            <w:rPr>
              <w:color w:val="889DAC" w:themeColor="text2"/>
              <w:sz w:val="18"/>
            </w:rPr>
            <w:t>9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end"/>
          </w:r>
        </w:p>
      </w:tc>
    </w:tr>
  </w:tbl>
  <w:p w14:paraId="559DAAA3" w14:textId="77777777" w:rsidR="000A1380" w:rsidRPr="000A1380" w:rsidRDefault="000A1380" w:rsidP="000A1380">
    <w:pPr>
      <w:pStyle w:val="Footer"/>
      <w:rPr>
        <w:color w:val="889DAC" w:themeColor="text2"/>
        <w:sz w:val="20"/>
      </w:rPr>
    </w:pPr>
  </w:p>
  <w:p w14:paraId="096715EF" w14:textId="733BA456" w:rsidR="003847F4" w:rsidRPr="000A1380" w:rsidRDefault="000A1380" w:rsidP="000A1380">
    <w:pPr>
      <w:pStyle w:val="Footer"/>
      <w:tabs>
        <w:tab w:val="clear" w:pos="4513"/>
        <w:tab w:val="clear" w:pos="9026"/>
        <w:tab w:val="left" w:pos="3672"/>
      </w:tabs>
      <w:rPr>
        <w:color w:val="889DAC" w:themeColor="text2"/>
        <w:sz w:val="20"/>
      </w:rPr>
    </w:pPr>
    <w:r w:rsidRPr="000A1380">
      <w:rPr>
        <w:color w:val="889DAC" w:themeColor="text2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8947" w14:textId="5F90FB11" w:rsidR="004D3DF5" w:rsidRDefault="009100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57FCA127" wp14:editId="5BCAAE92">
              <wp:simplePos x="0" y="0"/>
              <wp:positionH relativeFrom="column">
                <wp:posOffset>3555365</wp:posOffset>
              </wp:positionH>
              <wp:positionV relativeFrom="paragraph">
                <wp:posOffset>-3344545</wp:posOffset>
              </wp:positionV>
              <wp:extent cx="4953007" cy="3036864"/>
              <wp:effectExtent l="0" t="361950" r="0" b="354330"/>
              <wp:wrapNone/>
              <wp:docPr id="12" name="Freeform: 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4953007" cy="3036864"/>
                      </a:xfrm>
                      <a:custGeom>
                        <a:avLst/>
                        <a:gdLst>
                          <a:gd name="connsiteX0" fmla="*/ 4953007 w 4953007"/>
                          <a:gd name="connsiteY0" fmla="*/ 2558545 h 3036864"/>
                          <a:gd name="connsiteX1" fmla="*/ 4953007 w 4953007"/>
                          <a:gd name="connsiteY1" fmla="*/ 2558545 h 3036864"/>
                          <a:gd name="connsiteX2" fmla="*/ 3406487 w 4953007"/>
                          <a:gd name="connsiteY2" fmla="*/ 2839046 h 3036864"/>
                          <a:gd name="connsiteX3" fmla="*/ 3406487 w 4953007"/>
                          <a:gd name="connsiteY3" fmla="*/ 2839046 h 3036864"/>
                          <a:gd name="connsiteX4" fmla="*/ 0 w 4953007"/>
                          <a:gd name="connsiteY4" fmla="*/ 478320 h 3036864"/>
                          <a:gd name="connsiteX5" fmla="*/ 0 w 4953007"/>
                          <a:gd name="connsiteY5" fmla="*/ 478320 h 3036864"/>
                          <a:gd name="connsiteX6" fmla="*/ 1546520 w 4953007"/>
                          <a:gd name="connsiteY6" fmla="*/ 197819 h 3036864"/>
                          <a:gd name="connsiteX7" fmla="*/ 1546520 w 4953007"/>
                          <a:gd name="connsiteY7" fmla="*/ 197819 h 3036864"/>
                          <a:gd name="connsiteX8" fmla="*/ 4953007 w 4953007"/>
                          <a:gd name="connsiteY8" fmla="*/ 2558545 h 3036864"/>
                          <a:gd name="connsiteX9" fmla="*/ 4953007 w 4953007"/>
                          <a:gd name="connsiteY9" fmla="*/ 2558545 h 30368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4953007" h="3036864">
                            <a:moveTo>
                              <a:pt x="4953007" y="2558545"/>
                            </a:moveTo>
                            <a:lnTo>
                              <a:pt x="4953007" y="2558545"/>
                            </a:lnTo>
                            <a:cubicBezTo>
                              <a:pt x="4603793" y="3063070"/>
                              <a:pt x="3911012" y="3188261"/>
                              <a:pt x="3406487" y="2839046"/>
                            </a:cubicBezTo>
                            <a:lnTo>
                              <a:pt x="3406487" y="2839046"/>
                            </a:lnTo>
                            <a:lnTo>
                              <a:pt x="0" y="478320"/>
                            </a:lnTo>
                            <a:lnTo>
                              <a:pt x="0" y="478320"/>
                            </a:lnTo>
                            <a:cubicBezTo>
                              <a:pt x="349214" y="-26206"/>
                              <a:pt x="1041995" y="-151395"/>
                              <a:pt x="1546520" y="197819"/>
                            </a:cubicBezTo>
                            <a:lnTo>
                              <a:pt x="1546520" y="197819"/>
                            </a:lnTo>
                            <a:cubicBezTo>
                              <a:pt x="1546520" y="197819"/>
                              <a:pt x="4953007" y="2558545"/>
                              <a:pt x="4953007" y="2558545"/>
                            </a:cubicBezTo>
                            <a:lnTo>
                              <a:pt x="4953007" y="2558545"/>
                            </a:lnTo>
                            <a:close/>
                          </a:path>
                        </a:pathLst>
                      </a:cu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6ACDB486" id="Freeform: Shape 12" o:spid="_x0000_s1026" style="position:absolute;margin-left:279.95pt;margin-top:-263.35pt;width:390pt;height:239.1pt;rotation:868615fd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7,303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" path="m4953007,2558545r,c4603793,3063070,3911012,3188261,3406487,2839046r,l,478320r,c349214,-26206,1041995,-151395,1546520,197819r,c1546520,197819,4953007,2558545,4953007,2558545r,xe" fillcolor="#f7d5d3 [662]" stroked="f" strokeweight="2.6145mm">
              <v:stroke joinstyle="miter"/>
              <v:path arrowok="t" o:connecttype="custom" o:connectlocs="4953007,2558545;4953007,2558545;3406487,2839046;3406487,2839046;0,478320;0,478320;1546520,197819;1546520,197819;4953007,2558545;4953007,2558545" o:connectangles="0,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5DF0" w14:textId="77777777" w:rsidR="002345F4" w:rsidRDefault="002345F4" w:rsidP="009C3CFD">
      <w:pPr>
        <w:spacing w:after="0" w:line="240" w:lineRule="auto"/>
      </w:pPr>
      <w:r>
        <w:separator/>
      </w:r>
    </w:p>
  </w:footnote>
  <w:footnote w:type="continuationSeparator" w:id="0">
    <w:p w14:paraId="4242E1DC" w14:textId="77777777" w:rsidR="002345F4" w:rsidRDefault="002345F4" w:rsidP="009C3CFD">
      <w:pPr>
        <w:spacing w:after="0" w:line="240" w:lineRule="auto"/>
      </w:pPr>
      <w:r>
        <w:continuationSeparator/>
      </w:r>
    </w:p>
  </w:footnote>
  <w:footnote w:type="continuationNotice" w:id="1">
    <w:p w14:paraId="0DD37C3F" w14:textId="77777777" w:rsidR="002345F4" w:rsidRDefault="002345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DB60" w14:textId="64982FBA" w:rsidR="009C3CFD" w:rsidRDefault="00CB5B99" w:rsidP="00B675F1">
    <w:pPr>
      <w:pStyle w:val="Header"/>
      <w:tabs>
        <w:tab w:val="clear" w:pos="4513"/>
        <w:tab w:val="clear" w:pos="9026"/>
        <w:tab w:val="left" w:pos="8979"/>
      </w:tabs>
    </w:pPr>
    <w:r>
      <w:rPr>
        <w:noProof/>
      </w:rPr>
      <w:drawing>
        <wp:anchor distT="0" distB="0" distL="114300" distR="114300" simplePos="0" relativeHeight="251658244" behindDoc="1" locked="0" layoutInCell="1" allowOverlap="1" wp14:anchorId="3A3C0ADB" wp14:editId="3D6BE13D">
          <wp:simplePos x="0" y="0"/>
          <wp:positionH relativeFrom="column">
            <wp:posOffset>0</wp:posOffset>
          </wp:positionH>
          <wp:positionV relativeFrom="paragraph">
            <wp:posOffset>-74626</wp:posOffset>
          </wp:positionV>
          <wp:extent cx="1367155" cy="288290"/>
          <wp:effectExtent l="0" t="0" r="4445" b="0"/>
          <wp:wrapNone/>
          <wp:docPr id="14" name="Graphic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15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75F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23AA" w14:textId="34A19A7B" w:rsidR="003847F4" w:rsidRDefault="001148C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5FFA828D" wp14:editId="273CBFAD">
              <wp:simplePos x="0" y="0"/>
              <wp:positionH relativeFrom="column">
                <wp:posOffset>6748780</wp:posOffset>
              </wp:positionH>
              <wp:positionV relativeFrom="paragraph">
                <wp:posOffset>2435225</wp:posOffset>
              </wp:positionV>
              <wp:extent cx="1278255" cy="5327015"/>
              <wp:effectExtent l="400050" t="19050" r="398145" b="6985"/>
              <wp:wrapNone/>
              <wp:docPr id="9" name="Freeform: 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1278255" cy="5327015"/>
                      </a:xfrm>
                      <a:custGeom>
                        <a:avLst/>
                        <a:gdLst>
                          <a:gd name="connsiteX0" fmla="*/ 317271 w 1278376"/>
                          <a:gd name="connsiteY0" fmla="*/ 0 h 5327635"/>
                          <a:gd name="connsiteX1" fmla="*/ 317271 w 1278376"/>
                          <a:gd name="connsiteY1" fmla="*/ 0 h 5327635"/>
                          <a:gd name="connsiteX2" fmla="*/ 1275492 w 1278376"/>
                          <a:gd name="connsiteY2" fmla="*/ 1112591 h 5327635"/>
                          <a:gd name="connsiteX3" fmla="*/ 961105 w 1278376"/>
                          <a:gd name="connsiteY3" fmla="*/ 5327636 h 5327635"/>
                          <a:gd name="connsiteX4" fmla="*/ 961105 w 1278376"/>
                          <a:gd name="connsiteY4" fmla="*/ 5327636 h 5327635"/>
                          <a:gd name="connsiteX5" fmla="*/ 2884 w 1278376"/>
                          <a:gd name="connsiteY5" fmla="*/ 4215045 h 5327635"/>
                          <a:gd name="connsiteX6" fmla="*/ 317271 w 1278376"/>
                          <a:gd name="connsiteY6" fmla="*/ 0 h 532763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1278376" h="5327635">
                            <a:moveTo>
                              <a:pt x="317271" y="0"/>
                            </a:moveTo>
                            <a:lnTo>
                              <a:pt x="317271" y="0"/>
                            </a:lnTo>
                            <a:cubicBezTo>
                              <a:pt x="888627" y="42358"/>
                              <a:pt x="1317850" y="540294"/>
                              <a:pt x="1275492" y="1112591"/>
                            </a:cubicBezTo>
                            <a:lnTo>
                              <a:pt x="961105" y="5327636"/>
                            </a:lnTo>
                            <a:lnTo>
                              <a:pt x="961105" y="5327636"/>
                            </a:lnTo>
                            <a:cubicBezTo>
                              <a:pt x="389749" y="5285279"/>
                              <a:pt x="-39473" y="4787343"/>
                              <a:pt x="2884" y="4215045"/>
                            </a:cubicBezTo>
                            <a:lnTo>
                              <a:pt x="317271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4B93226D" id="Freeform: Shape 13" o:spid="_x0000_s1026" style="position:absolute;margin-left:531.4pt;margin-top:191.75pt;width:100.65pt;height:419.45pt;rotation:868615fd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8376,53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" path="m317271,r,c888627,42358,1317850,540294,1275492,1112591l961105,5327636r,c389749,5285279,-39473,4787343,2884,4215045l317271,xe" fillcolor="#d6e3fc [661]" stroked="f" strokeweight="2.6145mm">
              <v:stroke joinstyle="miter"/>
              <v:path arrowok="t" o:connecttype="custom" o:connectlocs="317241,0;317241,0;1275371,1112462;961014,5327016;961014,5327016;2884,4214554;317241,0" o:connectangles="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27D705FE" wp14:editId="75CFC0C3">
              <wp:simplePos x="0" y="0"/>
              <wp:positionH relativeFrom="column">
                <wp:posOffset>1971675</wp:posOffset>
              </wp:positionH>
              <wp:positionV relativeFrom="paragraph">
                <wp:posOffset>3724275</wp:posOffset>
              </wp:positionV>
              <wp:extent cx="4490720" cy="3248025"/>
              <wp:effectExtent l="247650" t="0" r="233680" b="0"/>
              <wp:wrapNone/>
              <wp:docPr id="11" name="Freeform: 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4490720" cy="3248025"/>
                      </a:xfrm>
                      <a:custGeom>
                        <a:avLst/>
                        <a:gdLst>
                          <a:gd name="connsiteX0" fmla="*/ 106479 w 4491068"/>
                          <a:gd name="connsiteY0" fmla="*/ 3248352 h 3248351"/>
                          <a:gd name="connsiteX1" fmla="*/ 106479 w 4491068"/>
                          <a:gd name="connsiteY1" fmla="*/ 3248352 h 3248351"/>
                          <a:gd name="connsiteX2" fmla="*/ 636419 w 4491068"/>
                          <a:gd name="connsiteY2" fmla="*/ 1769604 h 3248351"/>
                          <a:gd name="connsiteX3" fmla="*/ 636419 w 4491068"/>
                          <a:gd name="connsiteY3" fmla="*/ 1769604 h 3248351"/>
                          <a:gd name="connsiteX4" fmla="*/ 4384590 w 4491068"/>
                          <a:gd name="connsiteY4" fmla="*/ 0 h 3248351"/>
                          <a:gd name="connsiteX5" fmla="*/ 4384590 w 4491068"/>
                          <a:gd name="connsiteY5" fmla="*/ 0 h 3248351"/>
                          <a:gd name="connsiteX6" fmla="*/ 3854650 w 4491068"/>
                          <a:gd name="connsiteY6" fmla="*/ 1478749 h 3248351"/>
                          <a:gd name="connsiteX7" fmla="*/ 3854650 w 4491068"/>
                          <a:gd name="connsiteY7" fmla="*/ 1478749 h 3248351"/>
                          <a:gd name="connsiteX8" fmla="*/ 106479 w 4491068"/>
                          <a:gd name="connsiteY8" fmla="*/ 3248352 h 3248351"/>
                          <a:gd name="connsiteX9" fmla="*/ 106479 w 4491068"/>
                          <a:gd name="connsiteY9" fmla="*/ 3248352 h 324835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4491068" h="3248351">
                            <a:moveTo>
                              <a:pt x="106479" y="3248352"/>
                            </a:moveTo>
                            <a:lnTo>
                              <a:pt x="106479" y="3248352"/>
                            </a:lnTo>
                            <a:cubicBezTo>
                              <a:pt x="-155196" y="2692998"/>
                              <a:pt x="82006" y="2031279"/>
                              <a:pt x="636419" y="1769604"/>
                            </a:cubicBezTo>
                            <a:lnTo>
                              <a:pt x="636419" y="1769604"/>
                            </a:lnTo>
                            <a:lnTo>
                              <a:pt x="4384590" y="0"/>
                            </a:lnTo>
                            <a:lnTo>
                              <a:pt x="4384590" y="0"/>
                            </a:lnTo>
                            <a:cubicBezTo>
                              <a:pt x="4646265" y="555354"/>
                              <a:pt x="4409063" y="1217073"/>
                              <a:pt x="3854650" y="1478749"/>
                            </a:cubicBezTo>
                            <a:lnTo>
                              <a:pt x="3854650" y="1478749"/>
                            </a:lnTo>
                            <a:cubicBezTo>
                              <a:pt x="3854650" y="1478749"/>
                              <a:pt x="106479" y="3248352"/>
                              <a:pt x="106479" y="3248352"/>
                            </a:cubicBezTo>
                            <a:lnTo>
                              <a:pt x="106479" y="3248352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6E1B38F1" id="Freeform: Shape 11" o:spid="_x0000_s1026" style="position:absolute;margin-left:155.25pt;margin-top:293.25pt;width:353.6pt;height:255.75pt;rotation:868615fd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91068,3248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" path="m106479,3248352r,c-155196,2692998,82006,2031279,636419,1769604r,l4384590,r,c4646265,555354,4409063,1217073,3854650,1478749r,c3854650,1478749,106479,3248352,106479,3248352r,xe" fillcolor="#d6f4dc [660]" stroked="f" strokeweight="2.6145mm">
              <v:stroke joinstyle="miter"/>
              <v:path arrowok="t" o:connecttype="custom" o:connectlocs="106471,3248026;106471,3248026;636370,1769426;636370,1769426;4384250,0;4384250,0;3854351,1478601;3854351,1478601;106471,3248026;106471,3248026" o:connectangles="0,0,0,0,0,0,0,0,0,0"/>
            </v:shape>
          </w:pict>
        </mc:Fallback>
      </mc:AlternateContent>
    </w:r>
    <w:r w:rsidR="009009F6">
      <w:rPr>
        <w:noProof/>
      </w:rPr>
      <w:drawing>
        <wp:inline distT="0" distB="0" distL="0" distR="0" wp14:anchorId="6661B1FF" wp14:editId="382246B2">
          <wp:extent cx="1367625" cy="288884"/>
          <wp:effectExtent l="0" t="0" r="4445" b="0"/>
          <wp:docPr id="5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270" cy="296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D224FF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E8AC99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81"/>
    <w:multiLevelType w:val="singleLevel"/>
    <w:tmpl w:val="A4608C6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A3323F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6F022F3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DA187F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3322EB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1640DD5"/>
    <w:multiLevelType w:val="hybridMultilevel"/>
    <w:tmpl w:val="8EA86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76031"/>
    <w:multiLevelType w:val="hybridMultilevel"/>
    <w:tmpl w:val="A4D64318"/>
    <w:lvl w:ilvl="0" w:tplc="5D9467C2">
      <w:start w:val="1"/>
      <w:numFmt w:val="bullet"/>
      <w:pStyle w:val="BulletL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3C05896">
      <w:start w:val="1"/>
      <w:numFmt w:val="bullet"/>
      <w:pStyle w:val="BulletL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3FCD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E7F5C"/>
    <w:multiLevelType w:val="multilevel"/>
    <w:tmpl w:val="32BCD360"/>
    <w:lvl w:ilvl="0">
      <w:start w:val="1"/>
      <w:numFmt w:val="decimal"/>
      <w:pStyle w:val="H1-Heading"/>
      <w:lvlText w:val="%1."/>
      <w:lvlJc w:val="left"/>
      <w:pPr>
        <w:ind w:left="360" w:hanging="360"/>
      </w:pPr>
      <w:rPr>
        <w:rFonts w:hint="default"/>
        <w:color w:val="889DAC" w:themeColor="text2"/>
      </w:rPr>
    </w:lvl>
    <w:lvl w:ilvl="1">
      <w:start w:val="1"/>
      <w:numFmt w:val="decimal"/>
      <w:pStyle w:val="Level22Bullet"/>
      <w:lvlText w:val="%1.%2."/>
      <w:lvlJc w:val="left"/>
      <w:pPr>
        <w:ind w:left="792" w:hanging="432"/>
      </w:pPr>
    </w:lvl>
    <w:lvl w:ilvl="2">
      <w:start w:val="1"/>
      <w:numFmt w:val="decimal"/>
      <w:pStyle w:val="Level33Bullet"/>
      <w:lvlText w:val="%1.%2.%3."/>
      <w:lvlJc w:val="left"/>
      <w:pPr>
        <w:ind w:left="1224" w:hanging="504"/>
      </w:pPr>
    </w:lvl>
    <w:lvl w:ilvl="3">
      <w:start w:val="1"/>
      <w:numFmt w:val="decimal"/>
      <w:pStyle w:val="Level44Bulle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A65700"/>
    <w:multiLevelType w:val="multilevel"/>
    <w:tmpl w:val="A478170E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5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BB86AA8"/>
    <w:multiLevelType w:val="multilevel"/>
    <w:tmpl w:val="ACCA5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C5E533E"/>
    <w:multiLevelType w:val="multilevel"/>
    <w:tmpl w:val="BDEA4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889DAC" w:themeColor="text2"/>
      </w:rPr>
    </w:lvl>
    <w:lvl w:ilvl="1">
      <w:start w:val="1"/>
      <w:numFmt w:val="decimal"/>
      <w:pStyle w:val="Level2Bullet"/>
      <w:lvlText w:val="%1.%2."/>
      <w:lvlJc w:val="left"/>
      <w:pPr>
        <w:ind w:left="792" w:hanging="432"/>
      </w:pPr>
      <w:rPr>
        <w:rFonts w:hint="default"/>
        <w:color w:val="889DAC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889DAC" w:themeColor="text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889DAC" w:themeColor="text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889DAC" w:themeColor="text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889DAC" w:themeColor="text2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889DAC" w:themeColor="text2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889DAC" w:themeColor="text2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889DAC" w:themeColor="text2"/>
      </w:rPr>
    </w:lvl>
  </w:abstractNum>
  <w:abstractNum w:abstractNumId="13" w15:restartNumberingAfterBreak="0">
    <w:nsid w:val="2E66403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2F765E"/>
    <w:multiLevelType w:val="hybridMultilevel"/>
    <w:tmpl w:val="1E04E4A2"/>
    <w:lvl w:ilvl="0" w:tplc="8ADEE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6B5B33"/>
    <w:multiLevelType w:val="hybridMultilevel"/>
    <w:tmpl w:val="1310A08E"/>
    <w:lvl w:ilvl="0" w:tplc="B64AB97A">
      <w:start w:val="1"/>
      <w:numFmt w:val="decimal"/>
      <w:lvlText w:val="%1."/>
      <w:lvlJc w:val="left"/>
      <w:pPr>
        <w:ind w:left="1211" w:hanging="360"/>
      </w:pPr>
      <w:rPr>
        <w:rFonts w:hint="default"/>
        <w:color w:val="889DAC" w:themeColor="text2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4C614EA"/>
    <w:multiLevelType w:val="hybridMultilevel"/>
    <w:tmpl w:val="B5F60BBC"/>
    <w:lvl w:ilvl="0" w:tplc="CBC61B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77B5F"/>
    <w:multiLevelType w:val="multilevel"/>
    <w:tmpl w:val="91C22F4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45A3F73"/>
    <w:multiLevelType w:val="multilevel"/>
    <w:tmpl w:val="66D09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C7002F4"/>
    <w:multiLevelType w:val="hybridMultilevel"/>
    <w:tmpl w:val="8C4E31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F78AE"/>
    <w:multiLevelType w:val="hybridMultilevel"/>
    <w:tmpl w:val="E416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876EB"/>
    <w:multiLevelType w:val="multilevel"/>
    <w:tmpl w:val="40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num w:numId="1" w16cid:durableId="1599019440">
    <w:abstractNumId w:val="9"/>
  </w:num>
  <w:num w:numId="2" w16cid:durableId="1522359077">
    <w:abstractNumId w:val="15"/>
  </w:num>
  <w:num w:numId="3" w16cid:durableId="1004894659">
    <w:abstractNumId w:val="12"/>
  </w:num>
  <w:num w:numId="4" w16cid:durableId="1172915517">
    <w:abstractNumId w:val="21"/>
  </w:num>
  <w:num w:numId="5" w16cid:durableId="522326265">
    <w:abstractNumId w:val="6"/>
  </w:num>
  <w:num w:numId="6" w16cid:durableId="1941987657">
    <w:abstractNumId w:val="4"/>
  </w:num>
  <w:num w:numId="7" w16cid:durableId="1391616728">
    <w:abstractNumId w:val="3"/>
  </w:num>
  <w:num w:numId="8" w16cid:durableId="721750794">
    <w:abstractNumId w:val="2"/>
  </w:num>
  <w:num w:numId="9" w16cid:durableId="1677339440">
    <w:abstractNumId w:val="5"/>
  </w:num>
  <w:num w:numId="10" w16cid:durableId="1280839762">
    <w:abstractNumId w:val="1"/>
  </w:num>
  <w:num w:numId="11" w16cid:durableId="2032487645">
    <w:abstractNumId w:val="0"/>
  </w:num>
  <w:num w:numId="12" w16cid:durableId="1333987371">
    <w:abstractNumId w:val="20"/>
  </w:num>
  <w:num w:numId="13" w16cid:durableId="356587386">
    <w:abstractNumId w:val="19"/>
  </w:num>
  <w:num w:numId="14" w16cid:durableId="400831129">
    <w:abstractNumId w:val="8"/>
  </w:num>
  <w:num w:numId="15" w16cid:durableId="70860344">
    <w:abstractNumId w:val="14"/>
  </w:num>
  <w:num w:numId="16" w16cid:durableId="1591156079">
    <w:abstractNumId w:val="11"/>
  </w:num>
  <w:num w:numId="17" w16cid:durableId="1218199419">
    <w:abstractNumId w:val="10"/>
  </w:num>
  <w:num w:numId="18" w16cid:durableId="1464082320">
    <w:abstractNumId w:val="7"/>
  </w:num>
  <w:num w:numId="19" w16cid:durableId="11494921">
    <w:abstractNumId w:val="13"/>
  </w:num>
  <w:num w:numId="20" w16cid:durableId="1393892075">
    <w:abstractNumId w:val="16"/>
  </w:num>
  <w:num w:numId="21" w16cid:durableId="968046073">
    <w:abstractNumId w:val="18"/>
  </w:num>
  <w:num w:numId="22" w16cid:durableId="5989503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FC"/>
    <w:rsid w:val="0001621A"/>
    <w:rsid w:val="000351FA"/>
    <w:rsid w:val="00041803"/>
    <w:rsid w:val="00052282"/>
    <w:rsid w:val="000619CC"/>
    <w:rsid w:val="000643B0"/>
    <w:rsid w:val="00070352"/>
    <w:rsid w:val="00084231"/>
    <w:rsid w:val="0009032D"/>
    <w:rsid w:val="000A1380"/>
    <w:rsid w:val="00103536"/>
    <w:rsid w:val="00104672"/>
    <w:rsid w:val="00110121"/>
    <w:rsid w:val="00110FAB"/>
    <w:rsid w:val="00113334"/>
    <w:rsid w:val="001148CF"/>
    <w:rsid w:val="00122D97"/>
    <w:rsid w:val="001261F3"/>
    <w:rsid w:val="00133A44"/>
    <w:rsid w:val="0014394A"/>
    <w:rsid w:val="0015043F"/>
    <w:rsid w:val="001569F7"/>
    <w:rsid w:val="0015735D"/>
    <w:rsid w:val="00171D29"/>
    <w:rsid w:val="00182B57"/>
    <w:rsid w:val="001A1DBE"/>
    <w:rsid w:val="001B5DF8"/>
    <w:rsid w:val="001C6991"/>
    <w:rsid w:val="001E08AD"/>
    <w:rsid w:val="001E3050"/>
    <w:rsid w:val="00230CCD"/>
    <w:rsid w:val="002345F4"/>
    <w:rsid w:val="0024242F"/>
    <w:rsid w:val="00282BD0"/>
    <w:rsid w:val="00292390"/>
    <w:rsid w:val="002A5424"/>
    <w:rsid w:val="002B1FB3"/>
    <w:rsid w:val="002C221B"/>
    <w:rsid w:val="002D1EAC"/>
    <w:rsid w:val="002D765F"/>
    <w:rsid w:val="002F05F3"/>
    <w:rsid w:val="002F1351"/>
    <w:rsid w:val="003112C9"/>
    <w:rsid w:val="00320E09"/>
    <w:rsid w:val="0032514F"/>
    <w:rsid w:val="003367A4"/>
    <w:rsid w:val="00340C45"/>
    <w:rsid w:val="00346EFF"/>
    <w:rsid w:val="003512FA"/>
    <w:rsid w:val="00357223"/>
    <w:rsid w:val="003847F4"/>
    <w:rsid w:val="00387D39"/>
    <w:rsid w:val="0039653D"/>
    <w:rsid w:val="003A3B59"/>
    <w:rsid w:val="003B7F6C"/>
    <w:rsid w:val="003D2266"/>
    <w:rsid w:val="003D74B6"/>
    <w:rsid w:val="003E16AB"/>
    <w:rsid w:val="003F156F"/>
    <w:rsid w:val="004106F9"/>
    <w:rsid w:val="00445741"/>
    <w:rsid w:val="0044577B"/>
    <w:rsid w:val="004646D5"/>
    <w:rsid w:val="00467D3E"/>
    <w:rsid w:val="00472A28"/>
    <w:rsid w:val="00485CAE"/>
    <w:rsid w:val="0049042C"/>
    <w:rsid w:val="004916B6"/>
    <w:rsid w:val="00496089"/>
    <w:rsid w:val="00497067"/>
    <w:rsid w:val="004A11C6"/>
    <w:rsid w:val="004B6A2A"/>
    <w:rsid w:val="004D3DF5"/>
    <w:rsid w:val="004D579C"/>
    <w:rsid w:val="004E0E91"/>
    <w:rsid w:val="004E126D"/>
    <w:rsid w:val="004E5AED"/>
    <w:rsid w:val="004E7588"/>
    <w:rsid w:val="004F0C26"/>
    <w:rsid w:val="00511156"/>
    <w:rsid w:val="0051665B"/>
    <w:rsid w:val="0052387A"/>
    <w:rsid w:val="00530167"/>
    <w:rsid w:val="00536787"/>
    <w:rsid w:val="00560628"/>
    <w:rsid w:val="00591283"/>
    <w:rsid w:val="005972CB"/>
    <w:rsid w:val="005B4EAC"/>
    <w:rsid w:val="005C228E"/>
    <w:rsid w:val="005C5151"/>
    <w:rsid w:val="005D5B18"/>
    <w:rsid w:val="005E4DD2"/>
    <w:rsid w:val="005F0C94"/>
    <w:rsid w:val="00604DC1"/>
    <w:rsid w:val="00612269"/>
    <w:rsid w:val="00622115"/>
    <w:rsid w:val="00632D7F"/>
    <w:rsid w:val="00636C8F"/>
    <w:rsid w:val="00637A0A"/>
    <w:rsid w:val="0064393B"/>
    <w:rsid w:val="00643D58"/>
    <w:rsid w:val="00653A1C"/>
    <w:rsid w:val="00664373"/>
    <w:rsid w:val="0068469A"/>
    <w:rsid w:val="00687C53"/>
    <w:rsid w:val="006C070E"/>
    <w:rsid w:val="006D53CB"/>
    <w:rsid w:val="006F5BE4"/>
    <w:rsid w:val="006F61B7"/>
    <w:rsid w:val="006F7612"/>
    <w:rsid w:val="00701936"/>
    <w:rsid w:val="00711435"/>
    <w:rsid w:val="007121F5"/>
    <w:rsid w:val="0071588E"/>
    <w:rsid w:val="00717130"/>
    <w:rsid w:val="00726F82"/>
    <w:rsid w:val="00735B2D"/>
    <w:rsid w:val="00741782"/>
    <w:rsid w:val="00742983"/>
    <w:rsid w:val="00754A45"/>
    <w:rsid w:val="007608F3"/>
    <w:rsid w:val="00761982"/>
    <w:rsid w:val="007823B8"/>
    <w:rsid w:val="0079352F"/>
    <w:rsid w:val="0079456E"/>
    <w:rsid w:val="007B1496"/>
    <w:rsid w:val="007D1FA3"/>
    <w:rsid w:val="007D6707"/>
    <w:rsid w:val="00815D68"/>
    <w:rsid w:val="00840CFA"/>
    <w:rsid w:val="00843E94"/>
    <w:rsid w:val="00864D6C"/>
    <w:rsid w:val="008750E6"/>
    <w:rsid w:val="0087565E"/>
    <w:rsid w:val="00890DA7"/>
    <w:rsid w:val="008A0344"/>
    <w:rsid w:val="008A16B8"/>
    <w:rsid w:val="008C0D2A"/>
    <w:rsid w:val="008C1BE2"/>
    <w:rsid w:val="008C6204"/>
    <w:rsid w:val="008D3E87"/>
    <w:rsid w:val="008E541F"/>
    <w:rsid w:val="008F6FF8"/>
    <w:rsid w:val="009009F6"/>
    <w:rsid w:val="00910047"/>
    <w:rsid w:val="00933EFC"/>
    <w:rsid w:val="00936781"/>
    <w:rsid w:val="00936FB2"/>
    <w:rsid w:val="0095167F"/>
    <w:rsid w:val="009760E0"/>
    <w:rsid w:val="00982F55"/>
    <w:rsid w:val="009865D4"/>
    <w:rsid w:val="00991D40"/>
    <w:rsid w:val="0099295F"/>
    <w:rsid w:val="009A5232"/>
    <w:rsid w:val="009B57FF"/>
    <w:rsid w:val="009C0B9E"/>
    <w:rsid w:val="009C3CFD"/>
    <w:rsid w:val="009E23FC"/>
    <w:rsid w:val="009F0202"/>
    <w:rsid w:val="009F0ABF"/>
    <w:rsid w:val="009F7984"/>
    <w:rsid w:val="00A10B88"/>
    <w:rsid w:val="00A117E7"/>
    <w:rsid w:val="00A15A5F"/>
    <w:rsid w:val="00A16000"/>
    <w:rsid w:val="00A26921"/>
    <w:rsid w:val="00A27C06"/>
    <w:rsid w:val="00A517B3"/>
    <w:rsid w:val="00A60377"/>
    <w:rsid w:val="00A64715"/>
    <w:rsid w:val="00A675E2"/>
    <w:rsid w:val="00A7652F"/>
    <w:rsid w:val="00AC02B2"/>
    <w:rsid w:val="00AC2013"/>
    <w:rsid w:val="00AC61BA"/>
    <w:rsid w:val="00AD415A"/>
    <w:rsid w:val="00B00654"/>
    <w:rsid w:val="00B248C2"/>
    <w:rsid w:val="00B446D0"/>
    <w:rsid w:val="00B44B25"/>
    <w:rsid w:val="00B5080C"/>
    <w:rsid w:val="00B52294"/>
    <w:rsid w:val="00B675F1"/>
    <w:rsid w:val="00B75B31"/>
    <w:rsid w:val="00B80A91"/>
    <w:rsid w:val="00B82668"/>
    <w:rsid w:val="00B926B0"/>
    <w:rsid w:val="00BB67B7"/>
    <w:rsid w:val="00BC3125"/>
    <w:rsid w:val="00BC672B"/>
    <w:rsid w:val="00BD33B1"/>
    <w:rsid w:val="00BD4EA9"/>
    <w:rsid w:val="00BE0217"/>
    <w:rsid w:val="00BE71EC"/>
    <w:rsid w:val="00C0008A"/>
    <w:rsid w:val="00C012A3"/>
    <w:rsid w:val="00C04AB3"/>
    <w:rsid w:val="00C056CB"/>
    <w:rsid w:val="00C105BD"/>
    <w:rsid w:val="00C304FE"/>
    <w:rsid w:val="00C515E5"/>
    <w:rsid w:val="00C566B3"/>
    <w:rsid w:val="00C622BC"/>
    <w:rsid w:val="00C76E2C"/>
    <w:rsid w:val="00C776B8"/>
    <w:rsid w:val="00C87DCC"/>
    <w:rsid w:val="00CB5B99"/>
    <w:rsid w:val="00CB765B"/>
    <w:rsid w:val="00CE0BA1"/>
    <w:rsid w:val="00CF1923"/>
    <w:rsid w:val="00CF2FB9"/>
    <w:rsid w:val="00CF7C5F"/>
    <w:rsid w:val="00D00905"/>
    <w:rsid w:val="00D04FBC"/>
    <w:rsid w:val="00D05353"/>
    <w:rsid w:val="00D1587A"/>
    <w:rsid w:val="00D3464F"/>
    <w:rsid w:val="00D3682E"/>
    <w:rsid w:val="00D42A54"/>
    <w:rsid w:val="00D76F3B"/>
    <w:rsid w:val="00D936E2"/>
    <w:rsid w:val="00D938FE"/>
    <w:rsid w:val="00D94A57"/>
    <w:rsid w:val="00D95DE8"/>
    <w:rsid w:val="00DA5971"/>
    <w:rsid w:val="00DB32BE"/>
    <w:rsid w:val="00DB7E3E"/>
    <w:rsid w:val="00DC2B5F"/>
    <w:rsid w:val="00DC54E4"/>
    <w:rsid w:val="00DD784D"/>
    <w:rsid w:val="00DF191B"/>
    <w:rsid w:val="00E26DCC"/>
    <w:rsid w:val="00E476CD"/>
    <w:rsid w:val="00E705B1"/>
    <w:rsid w:val="00EA3804"/>
    <w:rsid w:val="00EA45AA"/>
    <w:rsid w:val="00EC2679"/>
    <w:rsid w:val="00ED6DE5"/>
    <w:rsid w:val="00EE08A3"/>
    <w:rsid w:val="00EE08A5"/>
    <w:rsid w:val="00EE1A6C"/>
    <w:rsid w:val="00EF4FF4"/>
    <w:rsid w:val="00F119F1"/>
    <w:rsid w:val="00F20BFF"/>
    <w:rsid w:val="00F2436E"/>
    <w:rsid w:val="00F306AA"/>
    <w:rsid w:val="00F32F37"/>
    <w:rsid w:val="00F41148"/>
    <w:rsid w:val="00F42015"/>
    <w:rsid w:val="00F437E7"/>
    <w:rsid w:val="00F463A4"/>
    <w:rsid w:val="00F52B68"/>
    <w:rsid w:val="00F605F0"/>
    <w:rsid w:val="00F6143D"/>
    <w:rsid w:val="00F90FDB"/>
    <w:rsid w:val="00FA6EFA"/>
    <w:rsid w:val="00FE12A5"/>
    <w:rsid w:val="00FE4574"/>
    <w:rsid w:val="00FE5322"/>
    <w:rsid w:val="00FE6651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1088A"/>
  <w15:chartTrackingRefBased/>
  <w15:docId w15:val="{89405202-6B2D-470D-B2F9-8B9398E8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3CFD"/>
    <w:rPr>
      <w:rFonts w:ascii="Inter" w:hAnsi="Inter"/>
    </w:rPr>
  </w:style>
  <w:style w:type="paragraph" w:styleId="Heading1">
    <w:name w:val="heading 1"/>
    <w:basedOn w:val="Normal"/>
    <w:next w:val="Normal"/>
    <w:link w:val="Heading1Char"/>
    <w:uiPriority w:val="9"/>
    <w:rsid w:val="00C622BC"/>
    <w:pPr>
      <w:keepNext/>
      <w:keepLines/>
      <w:spacing w:before="240" w:after="0"/>
      <w:outlineLvl w:val="0"/>
    </w:pPr>
    <w:rPr>
      <w:rFonts w:eastAsiaTheme="majorEastAsia" w:cstheme="majorBidi"/>
      <w:b/>
      <w:color w:val="FFFFFF" w:themeColor="background1"/>
      <w:sz w:val="72"/>
      <w:szCs w:val="32"/>
    </w:rPr>
  </w:style>
  <w:style w:type="paragraph" w:styleId="Heading2">
    <w:name w:val="heading 2"/>
    <w:aliases w:val="Heading small"/>
    <w:basedOn w:val="Normal"/>
    <w:next w:val="Normal"/>
    <w:link w:val="Heading2Char"/>
    <w:uiPriority w:val="9"/>
    <w:unhideWhenUsed/>
    <w:rsid w:val="002F1351"/>
    <w:pPr>
      <w:keepNext/>
      <w:keepLines/>
      <w:spacing w:before="40" w:after="0"/>
      <w:outlineLvl w:val="1"/>
    </w:pPr>
    <w:rPr>
      <w:rFonts w:eastAsiaTheme="majorEastAsia" w:cstheme="majorBidi"/>
      <w:b/>
      <w:color w:val="889DA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A5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622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BC"/>
    <w:rPr>
      <w:rFonts w:ascii="Inter" w:eastAsiaTheme="majorEastAsia" w:hAnsi="Inter" w:cstheme="majorBidi"/>
      <w:b/>
      <w:color w:val="FFFFFF" w:themeColor="background1"/>
      <w:sz w:val="72"/>
      <w:szCs w:val="32"/>
    </w:rPr>
  </w:style>
  <w:style w:type="paragraph" w:styleId="ListParagraph">
    <w:name w:val="List Paragraph"/>
    <w:basedOn w:val="Normal"/>
    <w:uiPriority w:val="34"/>
    <w:rsid w:val="00F11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FD"/>
  </w:style>
  <w:style w:type="paragraph" w:styleId="Footer">
    <w:name w:val="footer"/>
    <w:basedOn w:val="Normal"/>
    <w:link w:val="FooterChar"/>
    <w:uiPriority w:val="99"/>
    <w:unhideWhenUsed/>
    <w:rsid w:val="009C3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FD"/>
  </w:style>
  <w:style w:type="paragraph" w:styleId="NoSpacing">
    <w:name w:val="No Spacing"/>
    <w:basedOn w:val="Normal"/>
    <w:link w:val="NoSpacingChar"/>
    <w:rsid w:val="009C3CFD"/>
    <w:pPr>
      <w:spacing w:after="8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rsid w:val="009C3CFD"/>
    <w:rPr>
      <w:rFonts w:ascii="Inter" w:eastAsiaTheme="minorEastAsia" w:hAnsi="Inter"/>
      <w:lang w:val="en-US"/>
    </w:rPr>
  </w:style>
  <w:style w:type="paragraph" w:styleId="Title">
    <w:name w:val="Title"/>
    <w:aliases w:val="Hero Title"/>
    <w:basedOn w:val="Normal"/>
    <w:next w:val="Normal"/>
    <w:link w:val="TitleChar"/>
    <w:uiPriority w:val="10"/>
    <w:rsid w:val="00DC54E4"/>
    <w:pPr>
      <w:spacing w:before="240" w:after="240" w:line="240" w:lineRule="auto"/>
      <w:contextualSpacing/>
      <w:outlineLvl w:val="0"/>
    </w:pPr>
    <w:rPr>
      <w:rFonts w:asciiTheme="minorHAnsi" w:eastAsia="Times New Roman" w:hAnsiTheme="minorHAnsi" w:cs="Times New Roman"/>
      <w:b/>
      <w:color w:val="889DAC" w:themeColor="text2"/>
      <w:spacing w:val="5"/>
      <w:kern w:val="28"/>
      <w:sz w:val="44"/>
      <w:szCs w:val="52"/>
      <w:lang w:val="en-US"/>
    </w:rPr>
  </w:style>
  <w:style w:type="character" w:customStyle="1" w:styleId="TitleChar">
    <w:name w:val="Title Char"/>
    <w:aliases w:val="Hero Title Char"/>
    <w:basedOn w:val="DefaultParagraphFont"/>
    <w:link w:val="Title"/>
    <w:uiPriority w:val="10"/>
    <w:rsid w:val="00DC54E4"/>
    <w:rPr>
      <w:rFonts w:eastAsia="Times New Roman" w:cs="Times New Roman"/>
      <w:b/>
      <w:color w:val="889DAC" w:themeColor="text2"/>
      <w:spacing w:val="5"/>
      <w:kern w:val="28"/>
      <w:sz w:val="44"/>
      <w:szCs w:val="52"/>
      <w:lang w:val="en-US"/>
    </w:rPr>
  </w:style>
  <w:style w:type="paragraph" w:customStyle="1" w:styleId="tablehead">
    <w:name w:val="tablehead"/>
    <w:basedOn w:val="Normal"/>
    <w:next w:val="Normal"/>
    <w:rsid w:val="003847F4"/>
    <w:pPr>
      <w:keepNext/>
      <w:keepLines/>
      <w:spacing w:after="0" w:line="240" w:lineRule="auto"/>
    </w:pPr>
    <w:rPr>
      <w:rFonts w:ascii="Arial" w:eastAsia="Times New Roman" w:hAnsi="Arial" w:cs="Times New Roman"/>
      <w:b/>
      <w:color w:val="FFFFFF"/>
      <w:sz w:val="16"/>
      <w:szCs w:val="20"/>
      <w:lang w:val="en-AU"/>
    </w:rPr>
  </w:style>
  <w:style w:type="paragraph" w:customStyle="1" w:styleId="Normalbodytext">
    <w:name w:val="Normal body text"/>
    <w:basedOn w:val="Normal"/>
    <w:link w:val="NormalbodytextChar"/>
    <w:rsid w:val="003847F4"/>
    <w:pPr>
      <w:spacing w:after="0" w:line="240" w:lineRule="auto"/>
    </w:pPr>
    <w:rPr>
      <w:rFonts w:eastAsia="Times New Roman" w:cs="Times New Roman"/>
    </w:rPr>
  </w:style>
  <w:style w:type="character" w:customStyle="1" w:styleId="NormalbodytextChar">
    <w:name w:val="Normal body text Char"/>
    <w:link w:val="Normalbodytext"/>
    <w:rsid w:val="003847F4"/>
    <w:rPr>
      <w:rFonts w:ascii="Inter" w:eastAsia="Times New Roman" w:hAnsi="Inter" w:cs="Times New Roman"/>
    </w:rPr>
  </w:style>
  <w:style w:type="character" w:customStyle="1" w:styleId="Heading2Char">
    <w:name w:val="Heading 2 Char"/>
    <w:aliases w:val="Heading small Char"/>
    <w:basedOn w:val="DefaultParagraphFont"/>
    <w:link w:val="Heading2"/>
    <w:uiPriority w:val="9"/>
    <w:rsid w:val="002F1351"/>
    <w:rPr>
      <w:rFonts w:ascii="Inter" w:eastAsiaTheme="majorEastAsia" w:hAnsi="Inter" w:cstheme="majorBidi"/>
      <w:b/>
      <w:color w:val="889DAC" w:themeColor="text2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4EA9"/>
    <w:pPr>
      <w:tabs>
        <w:tab w:val="right" w:leader="dot" w:pos="9968"/>
      </w:tabs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6F3B"/>
    <w:pPr>
      <w:spacing w:before="120" w:after="0"/>
      <w:ind w:left="284"/>
    </w:pPr>
    <w:rPr>
      <w:rFonts w:asciiTheme="minorHAnsi" w:hAnsiTheme="minorHAnsi" w:cstheme="minorHAnsi"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A11C6"/>
    <w:pPr>
      <w:spacing w:after="0"/>
      <w:ind w:left="567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597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4EA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71"/>
    <w:rPr>
      <w:rFonts w:asciiTheme="majorHAnsi" w:eastAsiaTheme="majorEastAsia" w:hAnsiTheme="majorHAnsi" w:cstheme="majorBidi"/>
      <w:color w:val="1A6229" w:themeColor="accent1" w:themeShade="7F"/>
      <w:sz w:val="24"/>
      <w:szCs w:val="24"/>
    </w:rPr>
  </w:style>
  <w:style w:type="paragraph" w:customStyle="1" w:styleId="Level2Indent">
    <w:name w:val="Level 2 Indent"/>
    <w:basedOn w:val="Normal"/>
    <w:link w:val="Level2IndentChar"/>
    <w:rsid w:val="00DA5971"/>
    <w:pPr>
      <w:spacing w:before="120" w:after="120" w:line="360" w:lineRule="auto"/>
      <w:ind w:left="340"/>
    </w:pPr>
    <w:rPr>
      <w:rFonts w:eastAsiaTheme="minorEastAsia"/>
      <w:color w:val="1B1626" w:themeColor="text1"/>
      <w:lang w:val="en-US"/>
    </w:rPr>
  </w:style>
  <w:style w:type="paragraph" w:customStyle="1" w:styleId="Level3Indent">
    <w:name w:val="Level 3 Indent"/>
    <w:basedOn w:val="Normal"/>
    <w:link w:val="Level3IndentChar"/>
    <w:rsid w:val="00DA5971"/>
    <w:pPr>
      <w:spacing w:before="120" w:after="120" w:line="360" w:lineRule="auto"/>
      <w:ind w:left="680"/>
    </w:pPr>
    <w:rPr>
      <w:rFonts w:eastAsiaTheme="minorEastAsia"/>
      <w:lang w:val="en-US"/>
    </w:rPr>
  </w:style>
  <w:style w:type="character" w:customStyle="1" w:styleId="Level2IndentChar">
    <w:name w:val="Level 2 Indent Char"/>
    <w:basedOn w:val="DefaultParagraphFont"/>
    <w:link w:val="Level2Indent"/>
    <w:rsid w:val="00DA5971"/>
    <w:rPr>
      <w:rFonts w:ascii="Inter" w:eastAsiaTheme="minorEastAsia" w:hAnsi="Inter"/>
      <w:color w:val="1B1626" w:themeColor="text1"/>
      <w:lang w:val="en-US"/>
    </w:rPr>
  </w:style>
  <w:style w:type="character" w:customStyle="1" w:styleId="Level3IndentChar">
    <w:name w:val="Level 3 Indent Char"/>
    <w:basedOn w:val="DefaultParagraphFont"/>
    <w:link w:val="Level3Indent"/>
    <w:rsid w:val="00DA5971"/>
    <w:rPr>
      <w:rFonts w:ascii="Inter" w:eastAsiaTheme="minorEastAsia" w:hAnsi="Inter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C622BC"/>
    <w:pPr>
      <w:numPr>
        <w:ilvl w:val="1"/>
      </w:numPr>
    </w:pPr>
    <w:rPr>
      <w:rFonts w:eastAsiaTheme="minorEastAsia"/>
      <w:b/>
      <w:color w:val="4D3F6D" w:themeColor="text1" w:themeTint="BF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622BC"/>
    <w:rPr>
      <w:rFonts w:ascii="Inter" w:eastAsiaTheme="minorEastAsia" w:hAnsi="Inter"/>
      <w:b/>
      <w:color w:val="4D3F6D" w:themeColor="text1" w:themeTint="BF"/>
      <w:spacing w:val="15"/>
      <w:sz w:val="32"/>
    </w:rPr>
  </w:style>
  <w:style w:type="character" w:styleId="Strong">
    <w:name w:val="Strong"/>
    <w:basedOn w:val="DefaultParagraphFont"/>
    <w:uiPriority w:val="22"/>
    <w:rsid w:val="00C622BC"/>
    <w:rPr>
      <w:rFonts w:ascii="Inter" w:hAnsi="Inter"/>
      <w:b/>
      <w:bCs/>
    </w:rPr>
  </w:style>
  <w:style w:type="paragraph" w:customStyle="1" w:styleId="H1-Heading">
    <w:name w:val="H1-Heading"/>
    <w:basedOn w:val="List"/>
    <w:link w:val="H1-HeadingChar"/>
    <w:autoRedefine/>
    <w:rsid w:val="00DC54E4"/>
    <w:pPr>
      <w:numPr>
        <w:numId w:val="1"/>
      </w:numPr>
      <w:spacing w:after="120"/>
    </w:pPr>
    <w:rPr>
      <w:rFonts w:asciiTheme="minorHAnsi" w:hAnsiTheme="minorHAnsi"/>
      <w:b/>
      <w:color w:val="889DAC" w:themeColor="text2"/>
      <w:sz w:val="44"/>
    </w:rPr>
  </w:style>
  <w:style w:type="paragraph" w:customStyle="1" w:styleId="Level2Bullet">
    <w:name w:val="Level2 Bullet"/>
    <w:basedOn w:val="List"/>
    <w:next w:val="H1-Heading"/>
    <w:autoRedefine/>
    <w:rsid w:val="00D3464F"/>
    <w:pPr>
      <w:numPr>
        <w:ilvl w:val="1"/>
        <w:numId w:val="3"/>
      </w:numPr>
      <w:spacing w:before="120"/>
    </w:pPr>
    <w:rPr>
      <w:b/>
      <w:color w:val="4D3F6D" w:themeColor="text1" w:themeTint="BF"/>
      <w:sz w:val="28"/>
    </w:rPr>
  </w:style>
  <w:style w:type="paragraph" w:customStyle="1" w:styleId="Level3Bullet">
    <w:name w:val="Level3 Bullet"/>
    <w:basedOn w:val="Level2Bullet"/>
    <w:rsid w:val="007D1FA3"/>
    <w:pPr>
      <w:numPr>
        <w:ilvl w:val="0"/>
        <w:numId w:val="0"/>
      </w:numPr>
    </w:pPr>
    <w:rPr>
      <w:color w:val="F8E1E3" w:themeColor="accent6"/>
      <w:sz w:val="24"/>
    </w:r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171D29"/>
    <w:rPr>
      <w:rFonts w:ascii="Inter" w:hAnsi="Inter"/>
    </w:rPr>
  </w:style>
  <w:style w:type="paragraph" w:styleId="ListBullet">
    <w:name w:val="List Bullet"/>
    <w:basedOn w:val="Normal"/>
    <w:link w:val="ListBulletChar"/>
    <w:uiPriority w:val="99"/>
    <w:semiHidden/>
    <w:unhideWhenUsed/>
    <w:rsid w:val="00171D29"/>
    <w:pPr>
      <w:numPr>
        <w:numId w:val="5"/>
      </w:numPr>
      <w:contextualSpacing/>
    </w:pPr>
  </w:style>
  <w:style w:type="character" w:customStyle="1" w:styleId="H1-HeadingChar">
    <w:name w:val="H1-Heading Char"/>
    <w:basedOn w:val="ListBulletChar"/>
    <w:link w:val="H1-Heading"/>
    <w:rsid w:val="00DC54E4"/>
    <w:rPr>
      <w:rFonts w:ascii="Inter" w:hAnsi="Inter"/>
      <w:b/>
      <w:color w:val="889DAC" w:themeColor="text2"/>
      <w:sz w:val="44"/>
    </w:rPr>
  </w:style>
  <w:style w:type="paragraph" w:customStyle="1" w:styleId="Level22Bullet">
    <w:name w:val="Level22 Bullet"/>
    <w:basedOn w:val="H1-Heading"/>
    <w:autoRedefine/>
    <w:rsid w:val="001E3050"/>
    <w:pPr>
      <w:numPr>
        <w:ilvl w:val="1"/>
      </w:numPr>
    </w:pPr>
    <w:rPr>
      <w:color w:val="4D3F6D" w:themeColor="text1" w:themeTint="BF"/>
      <w:sz w:val="28"/>
    </w:rPr>
  </w:style>
  <w:style w:type="paragraph" w:styleId="List">
    <w:name w:val="List"/>
    <w:basedOn w:val="Normal"/>
    <w:uiPriority w:val="99"/>
    <w:semiHidden/>
    <w:unhideWhenUsed/>
    <w:rsid w:val="00171D29"/>
    <w:pPr>
      <w:ind w:left="283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71D2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71D29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71D29"/>
    <w:pPr>
      <w:spacing w:after="120"/>
      <w:ind w:left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71D29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171D29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71D29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71D29"/>
    <w:pPr>
      <w:numPr>
        <w:numId w:val="11"/>
      </w:numPr>
      <w:contextualSpacing/>
    </w:pPr>
  </w:style>
  <w:style w:type="paragraph" w:customStyle="1" w:styleId="Level33Bullet">
    <w:name w:val="Level33 Bullet"/>
    <w:basedOn w:val="H1-Heading"/>
    <w:rsid w:val="00A117E7"/>
    <w:pPr>
      <w:numPr>
        <w:ilvl w:val="2"/>
      </w:numPr>
    </w:pPr>
    <w:rPr>
      <w:color w:val="93A6B4" w:themeColor="text2" w:themeTint="E6"/>
      <w:sz w:val="24"/>
    </w:rPr>
  </w:style>
  <w:style w:type="paragraph" w:customStyle="1" w:styleId="Level44Bullet">
    <w:name w:val="Level44 Bullet"/>
    <w:basedOn w:val="Level33Bullet"/>
    <w:rsid w:val="00A117E7"/>
    <w:pPr>
      <w:numPr>
        <w:ilvl w:val="3"/>
      </w:numPr>
    </w:pPr>
    <w:rPr>
      <w:color w:val="F8E1E3" w:themeColor="accent6"/>
      <w:sz w:val="22"/>
    </w:rPr>
  </w:style>
  <w:style w:type="paragraph" w:customStyle="1" w:styleId="Parasmall">
    <w:name w:val="Para small"/>
    <w:basedOn w:val="Normal"/>
    <w:rsid w:val="00C012A3"/>
    <w:rPr>
      <w:sz w:val="20"/>
      <w:shd w:val="clear" w:color="auto" w:fill="FFFFFF"/>
    </w:rPr>
  </w:style>
  <w:style w:type="character" w:styleId="Emphasis">
    <w:name w:val="Emphasis"/>
    <w:basedOn w:val="DefaultParagraphFont"/>
    <w:uiPriority w:val="20"/>
    <w:rsid w:val="00D938F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E126D"/>
    <w:pPr>
      <w:outlineLvl w:val="9"/>
    </w:pPr>
    <w:rPr>
      <w:rFonts w:asciiTheme="majorHAnsi" w:hAnsiTheme="majorHAnsi"/>
      <w:b w:val="0"/>
      <w:color w:val="27943E" w:themeColor="accent1" w:themeShade="BF"/>
      <w:sz w:val="32"/>
      <w:lang w:val="en-US"/>
    </w:rPr>
  </w:style>
  <w:style w:type="paragraph" w:customStyle="1" w:styleId="H1-Heading16B">
    <w:name w:val="H1- Heading (16 B)"/>
    <w:basedOn w:val="Title"/>
    <w:link w:val="H1-Heading16BChar"/>
    <w:qFormat/>
    <w:rsid w:val="00B675F1"/>
    <w:rPr>
      <w:color w:val="3F4F5A" w:themeColor="text2" w:themeShade="80"/>
      <w:sz w:val="28"/>
    </w:rPr>
  </w:style>
  <w:style w:type="paragraph" w:customStyle="1" w:styleId="H2-Heading14B">
    <w:name w:val="H2- Heading (14 B)"/>
    <w:basedOn w:val="Normal"/>
    <w:link w:val="H2-Heading14BChar"/>
    <w:qFormat/>
    <w:rsid w:val="003E16AB"/>
    <w:rPr>
      <w:rFonts w:ascii="Calibri" w:hAnsi="Calibri" w:cstheme="minorHAnsi"/>
      <w:b/>
      <w:bCs/>
      <w:color w:val="5E7687" w:themeColor="text2" w:themeShade="BF"/>
      <w:sz w:val="24"/>
      <w:szCs w:val="40"/>
      <w:lang w:val="en-US"/>
    </w:rPr>
  </w:style>
  <w:style w:type="character" w:customStyle="1" w:styleId="H1-Heading16BChar">
    <w:name w:val="H1- Heading (16 B) Char"/>
    <w:basedOn w:val="TitleChar"/>
    <w:link w:val="H1-Heading16B"/>
    <w:rsid w:val="00B675F1"/>
    <w:rPr>
      <w:rFonts w:eastAsia="Times New Roman" w:cs="Times New Roman"/>
      <w:b/>
      <w:color w:val="3F4F5A" w:themeColor="text2" w:themeShade="80"/>
      <w:spacing w:val="5"/>
      <w:kern w:val="28"/>
      <w:sz w:val="28"/>
      <w:szCs w:val="52"/>
      <w:lang w:val="en-US"/>
    </w:rPr>
  </w:style>
  <w:style w:type="paragraph" w:customStyle="1" w:styleId="H3-Heading12B">
    <w:name w:val="H3- Heading (12 B)"/>
    <w:basedOn w:val="Normal"/>
    <w:link w:val="H3-Heading12BChar"/>
    <w:qFormat/>
    <w:rsid w:val="003E16AB"/>
    <w:rPr>
      <w:rFonts w:ascii="Calibri" w:hAnsi="Calibri" w:cstheme="minorHAnsi"/>
      <w:b/>
      <w:bCs/>
      <w:color w:val="889DAC" w:themeColor="text2"/>
      <w:szCs w:val="36"/>
      <w:lang w:val="en-US"/>
    </w:rPr>
  </w:style>
  <w:style w:type="character" w:customStyle="1" w:styleId="H2-Heading14BChar">
    <w:name w:val="H2- Heading (14 B) Char"/>
    <w:basedOn w:val="DefaultParagraphFont"/>
    <w:link w:val="H2-Heading14B"/>
    <w:rsid w:val="003E16AB"/>
    <w:rPr>
      <w:rFonts w:ascii="Calibri" w:hAnsi="Calibri" w:cstheme="minorHAnsi"/>
      <w:b/>
      <w:bCs/>
      <w:color w:val="5E7687" w:themeColor="text2" w:themeShade="BF"/>
      <w:sz w:val="24"/>
      <w:szCs w:val="40"/>
      <w:lang w:val="en-US"/>
    </w:rPr>
  </w:style>
  <w:style w:type="paragraph" w:customStyle="1" w:styleId="H4-Heading16B">
    <w:name w:val="H4- Heading (16 B)"/>
    <w:basedOn w:val="Normal"/>
    <w:link w:val="H4-Heading16BChar"/>
    <w:rsid w:val="00A7652F"/>
    <w:rPr>
      <w:rFonts w:asciiTheme="minorHAnsi" w:hAnsiTheme="minorHAnsi" w:cstheme="minorHAnsi"/>
      <w:b/>
      <w:bCs/>
      <w:color w:val="889DAC" w:themeColor="text2"/>
      <w:sz w:val="32"/>
      <w:szCs w:val="32"/>
      <w:lang w:val="en-US"/>
    </w:rPr>
  </w:style>
  <w:style w:type="character" w:customStyle="1" w:styleId="H3-Heading12BChar">
    <w:name w:val="H3- Heading (12 B) Char"/>
    <w:basedOn w:val="DefaultParagraphFont"/>
    <w:link w:val="H3-Heading12B"/>
    <w:rsid w:val="003E16AB"/>
    <w:rPr>
      <w:rFonts w:ascii="Calibri" w:hAnsi="Calibri" w:cstheme="minorHAnsi"/>
      <w:b/>
      <w:bCs/>
      <w:color w:val="889DAC" w:themeColor="text2"/>
      <w:szCs w:val="36"/>
      <w:lang w:val="en-US"/>
    </w:rPr>
  </w:style>
  <w:style w:type="paragraph" w:customStyle="1" w:styleId="H5-Heading14B">
    <w:name w:val="H5- Heading (14 B)"/>
    <w:basedOn w:val="Normal"/>
    <w:link w:val="H5-Heading14BChar"/>
    <w:rsid w:val="00A7652F"/>
    <w:rPr>
      <w:rFonts w:asciiTheme="minorHAnsi" w:hAnsiTheme="minorHAnsi" w:cstheme="minorHAnsi"/>
      <w:b/>
      <w:bCs/>
      <w:color w:val="889DAC" w:themeColor="text2"/>
      <w:sz w:val="28"/>
      <w:szCs w:val="28"/>
      <w:lang w:val="en-US"/>
    </w:rPr>
  </w:style>
  <w:style w:type="character" w:customStyle="1" w:styleId="H4-Heading16BChar">
    <w:name w:val="H4- Heading (16 B) Char"/>
    <w:basedOn w:val="DefaultParagraphFont"/>
    <w:link w:val="H4-Heading16B"/>
    <w:rsid w:val="00A7652F"/>
    <w:rPr>
      <w:rFonts w:cstheme="minorHAnsi"/>
      <w:b/>
      <w:bCs/>
      <w:color w:val="889DAC" w:themeColor="text2"/>
      <w:sz w:val="32"/>
      <w:szCs w:val="32"/>
      <w:lang w:val="en-US"/>
    </w:rPr>
  </w:style>
  <w:style w:type="paragraph" w:customStyle="1" w:styleId="S1-SubHeadline14B">
    <w:name w:val="S1- Sub Headline (14 B)"/>
    <w:basedOn w:val="Normal"/>
    <w:link w:val="S1-SubHeadline14BChar"/>
    <w:qFormat/>
    <w:rsid w:val="005B4EAC"/>
    <w:rPr>
      <w:rFonts w:asciiTheme="minorHAnsi" w:hAnsiTheme="minorHAnsi" w:cstheme="minorHAnsi"/>
      <w:b/>
      <w:bCs/>
      <w:color w:val="5E7687" w:themeColor="text2" w:themeShade="BF"/>
      <w:sz w:val="24"/>
      <w:szCs w:val="32"/>
      <w:lang w:val="en-US"/>
    </w:rPr>
  </w:style>
  <w:style w:type="character" w:customStyle="1" w:styleId="H5-Heading14BChar">
    <w:name w:val="H5- Heading (14 B) Char"/>
    <w:basedOn w:val="DefaultParagraphFont"/>
    <w:link w:val="H5-Heading14B"/>
    <w:rsid w:val="00A7652F"/>
    <w:rPr>
      <w:rFonts w:cstheme="minorHAnsi"/>
      <w:b/>
      <w:bCs/>
      <w:color w:val="889DAC" w:themeColor="text2"/>
      <w:sz w:val="28"/>
      <w:szCs w:val="28"/>
      <w:lang w:val="en-US"/>
    </w:rPr>
  </w:style>
  <w:style w:type="paragraph" w:customStyle="1" w:styleId="S2-SubHeadline12B">
    <w:name w:val="S2- Sub Headline (12 B)"/>
    <w:basedOn w:val="Normal"/>
    <w:link w:val="S2-SubHeadline12BChar"/>
    <w:qFormat/>
    <w:rsid w:val="00741782"/>
    <w:rPr>
      <w:rFonts w:asciiTheme="minorHAnsi" w:hAnsiTheme="minorHAnsi" w:cstheme="minorHAnsi"/>
      <w:b/>
      <w:bCs/>
      <w:color w:val="5E7687" w:themeColor="text2" w:themeShade="BF"/>
      <w:sz w:val="24"/>
      <w:szCs w:val="28"/>
      <w:lang w:val="en-US"/>
    </w:rPr>
  </w:style>
  <w:style w:type="character" w:customStyle="1" w:styleId="S1-SubHeadline14BChar">
    <w:name w:val="S1- Sub Headline (14 B) Char"/>
    <w:basedOn w:val="DefaultParagraphFont"/>
    <w:link w:val="S1-SubHeadline14B"/>
    <w:rsid w:val="005B4EAC"/>
    <w:rPr>
      <w:rFonts w:cstheme="minorHAnsi"/>
      <w:b/>
      <w:bCs/>
      <w:color w:val="5E7687" w:themeColor="text2" w:themeShade="BF"/>
      <w:sz w:val="24"/>
      <w:szCs w:val="32"/>
      <w:lang w:val="en-US"/>
    </w:rPr>
  </w:style>
  <w:style w:type="paragraph" w:customStyle="1" w:styleId="S3-SubHeadline12B">
    <w:name w:val="S3- Sub Headline (12 B)"/>
    <w:basedOn w:val="Normal"/>
    <w:link w:val="S3-SubHeadline12BChar"/>
    <w:rsid w:val="00A7652F"/>
    <w:rPr>
      <w:rFonts w:asciiTheme="minorHAnsi" w:hAnsiTheme="minorHAnsi" w:cstheme="minorHAnsi"/>
      <w:b/>
      <w:bCs/>
      <w:color w:val="F8E1E3" w:themeColor="accent6"/>
      <w:sz w:val="24"/>
      <w:szCs w:val="24"/>
      <w:lang w:val="en-US"/>
    </w:rPr>
  </w:style>
  <w:style w:type="character" w:customStyle="1" w:styleId="S2-SubHeadline12BChar">
    <w:name w:val="S2- Sub Headline (12 B) Char"/>
    <w:basedOn w:val="DefaultParagraphFont"/>
    <w:link w:val="S2-SubHeadline12B"/>
    <w:rsid w:val="00741782"/>
    <w:rPr>
      <w:rFonts w:cstheme="minorHAnsi"/>
      <w:b/>
      <w:bCs/>
      <w:color w:val="5E7687" w:themeColor="text2" w:themeShade="BF"/>
      <w:sz w:val="24"/>
      <w:szCs w:val="28"/>
      <w:lang w:val="en-US"/>
    </w:rPr>
  </w:style>
  <w:style w:type="paragraph" w:customStyle="1" w:styleId="P1-Paragraph14R">
    <w:name w:val="P1- Paragraph (14 R)"/>
    <w:basedOn w:val="Normal"/>
    <w:link w:val="P1-Paragraph14RChar"/>
    <w:qFormat/>
    <w:rsid w:val="005B4EAC"/>
    <w:rPr>
      <w:rFonts w:asciiTheme="minorHAnsi" w:hAnsiTheme="minorHAnsi" w:cstheme="minorHAnsi"/>
      <w:color w:val="141617" w:themeColor="background2" w:themeShade="1A"/>
      <w:sz w:val="24"/>
      <w:szCs w:val="28"/>
      <w:lang w:val="en-US"/>
    </w:rPr>
  </w:style>
  <w:style w:type="character" w:customStyle="1" w:styleId="S3-SubHeadline12BChar">
    <w:name w:val="S3- Sub Headline (12 B) Char"/>
    <w:basedOn w:val="DefaultParagraphFont"/>
    <w:link w:val="S3-SubHeadline12B"/>
    <w:rsid w:val="00A7652F"/>
    <w:rPr>
      <w:rFonts w:cstheme="minorHAnsi"/>
      <w:b/>
      <w:bCs/>
      <w:color w:val="F8E1E3" w:themeColor="accent6"/>
      <w:sz w:val="24"/>
      <w:szCs w:val="24"/>
      <w:lang w:val="en-US"/>
    </w:rPr>
  </w:style>
  <w:style w:type="paragraph" w:customStyle="1" w:styleId="P2-Paragraph11R">
    <w:name w:val="P2- Paragraph (11 R)"/>
    <w:basedOn w:val="Normal"/>
    <w:link w:val="P2-Paragraph11RChar"/>
    <w:qFormat/>
    <w:rsid w:val="00B675F1"/>
    <w:rPr>
      <w:rFonts w:asciiTheme="minorHAnsi" w:hAnsiTheme="minorHAnsi" w:cstheme="minorHAnsi"/>
      <w:color w:val="141617" w:themeColor="background2" w:themeShade="1A"/>
      <w:sz w:val="20"/>
      <w:szCs w:val="24"/>
      <w:lang w:val="en-US"/>
    </w:rPr>
  </w:style>
  <w:style w:type="character" w:customStyle="1" w:styleId="P1-Paragraph14RChar">
    <w:name w:val="P1- Paragraph (14 R) Char"/>
    <w:basedOn w:val="DefaultParagraphFont"/>
    <w:link w:val="P1-Paragraph14R"/>
    <w:rsid w:val="005B4EAC"/>
    <w:rPr>
      <w:rFonts w:cstheme="minorHAnsi"/>
      <w:color w:val="141617" w:themeColor="background2" w:themeShade="1A"/>
      <w:sz w:val="24"/>
      <w:szCs w:val="28"/>
      <w:lang w:val="en-US"/>
    </w:rPr>
  </w:style>
  <w:style w:type="paragraph" w:customStyle="1" w:styleId="P3-Paragraph10R">
    <w:name w:val="P3- Paragraph (10 R)"/>
    <w:basedOn w:val="Normal"/>
    <w:link w:val="P3-Paragraph10RChar"/>
    <w:qFormat/>
    <w:rsid w:val="005B4EAC"/>
    <w:rPr>
      <w:rFonts w:ascii="Calibri" w:hAnsi="Calibri" w:cstheme="minorHAnsi"/>
      <w:color w:val="141617" w:themeColor="background2" w:themeShade="1A"/>
      <w:sz w:val="18"/>
      <w:szCs w:val="20"/>
      <w:lang w:val="en-US"/>
    </w:rPr>
  </w:style>
  <w:style w:type="character" w:customStyle="1" w:styleId="P2-Paragraph11RChar">
    <w:name w:val="P2- Paragraph (11 R) Char"/>
    <w:basedOn w:val="DefaultParagraphFont"/>
    <w:link w:val="P2-Paragraph11R"/>
    <w:rsid w:val="00B675F1"/>
    <w:rPr>
      <w:rFonts w:cstheme="minorHAnsi"/>
      <w:color w:val="141617" w:themeColor="background2" w:themeShade="1A"/>
      <w:sz w:val="20"/>
      <w:szCs w:val="24"/>
      <w:lang w:val="en-US"/>
    </w:rPr>
  </w:style>
  <w:style w:type="character" w:customStyle="1" w:styleId="P3-Paragraph10RChar">
    <w:name w:val="P3- Paragraph (10 R) Char"/>
    <w:basedOn w:val="DefaultParagraphFont"/>
    <w:link w:val="P3-Paragraph10R"/>
    <w:rsid w:val="005B4EAC"/>
    <w:rPr>
      <w:rFonts w:ascii="Calibri" w:hAnsi="Calibri" w:cstheme="minorHAnsi"/>
      <w:color w:val="141617" w:themeColor="background2" w:themeShade="1A"/>
      <w:sz w:val="18"/>
      <w:szCs w:val="20"/>
      <w:lang w:val="en-US"/>
    </w:rPr>
  </w:style>
  <w:style w:type="paragraph" w:customStyle="1" w:styleId="Style1">
    <w:name w:val="Style1"/>
    <w:basedOn w:val="Normal"/>
    <w:link w:val="Style1Char"/>
    <w:rsid w:val="007B1496"/>
    <w:pPr>
      <w:spacing w:line="240" w:lineRule="auto"/>
      <w:ind w:left="680" w:right="567"/>
    </w:pPr>
    <w:rPr>
      <w:rFonts w:asciiTheme="minorHAnsi" w:hAnsiTheme="minorHAnsi"/>
      <w:b/>
      <w:sz w:val="64"/>
    </w:rPr>
  </w:style>
  <w:style w:type="paragraph" w:customStyle="1" w:styleId="C1-CoverHeader">
    <w:name w:val="C1- Cover Header"/>
    <w:basedOn w:val="Normal"/>
    <w:link w:val="C1-CoverHeaderChar"/>
    <w:qFormat/>
    <w:rsid w:val="005B4EAC"/>
    <w:pPr>
      <w:spacing w:line="240" w:lineRule="auto"/>
      <w:ind w:left="680" w:right="567"/>
    </w:pPr>
    <w:rPr>
      <w:rFonts w:ascii="Calibri" w:hAnsi="Calibri"/>
      <w:b/>
      <w:sz w:val="56"/>
      <w:lang w:val="en-US"/>
    </w:rPr>
  </w:style>
  <w:style w:type="character" w:customStyle="1" w:styleId="Style1Char">
    <w:name w:val="Style1 Char"/>
    <w:basedOn w:val="DefaultParagraphFont"/>
    <w:link w:val="Style1"/>
    <w:rsid w:val="007B1496"/>
    <w:rPr>
      <w:b/>
      <w:sz w:val="64"/>
    </w:rPr>
  </w:style>
  <w:style w:type="table" w:styleId="TableGrid">
    <w:name w:val="Table Grid"/>
    <w:aliases w:val="SAP New Branding Table Style"/>
    <w:basedOn w:val="TableNormal"/>
    <w:uiPriority w:val="59"/>
    <w:rsid w:val="00701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-CoverHeaderChar">
    <w:name w:val="C1- Cover Header Char"/>
    <w:basedOn w:val="DefaultParagraphFont"/>
    <w:link w:val="C1-CoverHeader"/>
    <w:rsid w:val="005B4EAC"/>
    <w:rPr>
      <w:rFonts w:ascii="Calibri" w:hAnsi="Calibri"/>
      <w:b/>
      <w:sz w:val="56"/>
      <w:lang w:val="en-US"/>
    </w:rPr>
  </w:style>
  <w:style w:type="table" w:styleId="ListTable3-Accent3">
    <w:name w:val="List Table 3 Accent 3"/>
    <w:basedOn w:val="TableNormal"/>
    <w:uiPriority w:val="48"/>
    <w:rsid w:val="00701936"/>
    <w:pPr>
      <w:spacing w:after="0" w:line="240" w:lineRule="auto"/>
    </w:pPr>
    <w:tblPr>
      <w:tblStyleRowBandSize w:val="1"/>
      <w:tblStyleColBandSize w:val="1"/>
      <w:tblBorders>
        <w:top w:val="single" w:sz="4" w:space="0" w:color="DB3025" w:themeColor="accent3"/>
        <w:left w:val="single" w:sz="4" w:space="0" w:color="DB3025" w:themeColor="accent3"/>
        <w:bottom w:val="single" w:sz="4" w:space="0" w:color="DB3025" w:themeColor="accent3"/>
        <w:right w:val="single" w:sz="4" w:space="0" w:color="DB302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3025" w:themeFill="accent3"/>
      </w:tcPr>
    </w:tblStylePr>
    <w:tblStylePr w:type="lastRow">
      <w:rPr>
        <w:b/>
        <w:bCs/>
      </w:rPr>
      <w:tblPr/>
      <w:tcPr>
        <w:tcBorders>
          <w:top w:val="double" w:sz="4" w:space="0" w:color="DB302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3025" w:themeColor="accent3"/>
          <w:right w:val="single" w:sz="4" w:space="0" w:color="DB3025" w:themeColor="accent3"/>
        </w:tcBorders>
      </w:tcPr>
    </w:tblStylePr>
    <w:tblStylePr w:type="band1Horz">
      <w:tblPr/>
      <w:tcPr>
        <w:tcBorders>
          <w:top w:val="single" w:sz="4" w:space="0" w:color="DB3025" w:themeColor="accent3"/>
          <w:bottom w:val="single" w:sz="4" w:space="0" w:color="DB302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3025" w:themeColor="accent3"/>
          <w:left w:val="nil"/>
        </w:tcBorders>
      </w:tcPr>
    </w:tblStylePr>
    <w:tblStylePr w:type="swCell">
      <w:tblPr/>
      <w:tcPr>
        <w:tcBorders>
          <w:top w:val="double" w:sz="4" w:space="0" w:color="DB3025" w:themeColor="accent3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23FC"/>
    <w:rPr>
      <w:color w:val="605E5C"/>
      <w:shd w:val="clear" w:color="auto" w:fill="E1DFDD"/>
    </w:rPr>
  </w:style>
  <w:style w:type="paragraph" w:customStyle="1" w:styleId="BulletL1">
    <w:name w:val="Bullet L1"/>
    <w:basedOn w:val="P2-Paragraph11R"/>
    <w:link w:val="BulletL1Char"/>
    <w:qFormat/>
    <w:rsid w:val="003E16AB"/>
    <w:pPr>
      <w:numPr>
        <w:numId w:val="14"/>
      </w:numPr>
    </w:pPr>
    <w:rPr>
      <w:b/>
      <w:bCs/>
      <w:sz w:val="18"/>
      <w:shd w:val="clear" w:color="auto" w:fill="FFFFFF"/>
    </w:rPr>
  </w:style>
  <w:style w:type="paragraph" w:customStyle="1" w:styleId="BulletL2">
    <w:name w:val="Bullet L2"/>
    <w:basedOn w:val="P2-Paragraph11R"/>
    <w:link w:val="BulletL2Char"/>
    <w:qFormat/>
    <w:rsid w:val="00B675F1"/>
    <w:pPr>
      <w:numPr>
        <w:ilvl w:val="1"/>
        <w:numId w:val="14"/>
      </w:numPr>
    </w:pPr>
    <w:rPr>
      <w:sz w:val="18"/>
      <w:szCs w:val="20"/>
      <w:shd w:val="clear" w:color="auto" w:fill="FFFFFF"/>
    </w:rPr>
  </w:style>
  <w:style w:type="character" w:customStyle="1" w:styleId="BulletL1Char">
    <w:name w:val="Bullet L1 Char"/>
    <w:basedOn w:val="P2-Paragraph11RChar"/>
    <w:link w:val="BulletL1"/>
    <w:rsid w:val="003E16AB"/>
    <w:rPr>
      <w:rFonts w:cstheme="minorHAnsi"/>
      <w:b/>
      <w:bCs/>
      <w:color w:val="141617" w:themeColor="background2" w:themeShade="1A"/>
      <w:sz w:val="18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916B6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character" w:customStyle="1" w:styleId="BulletL2Char">
    <w:name w:val="Bullet L2 Char"/>
    <w:basedOn w:val="P2-Paragraph11RChar"/>
    <w:link w:val="BulletL2"/>
    <w:rsid w:val="00B675F1"/>
    <w:rPr>
      <w:rFonts w:cstheme="minorHAnsi"/>
      <w:color w:val="141617" w:themeColor="background2" w:themeShade="1A"/>
      <w:sz w:val="18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916B6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916B6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916B6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916B6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6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7_Work\80_INFOCEPTS%20TEMPLATE\InfoCepts%20Template_4.1\InfoCepts%20Word%20Template_4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F9CA49BDA42279F90E75DAAAD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76D1F-9E2C-46C8-90C6-1F3CFCE884B9}"/>
      </w:docPartPr>
      <w:docPartBody>
        <w:p w:rsidR="00526001" w:rsidRDefault="003E0665" w:rsidP="003E0665">
          <w:pPr>
            <w:pStyle w:val="8D6F9CA49BDA42279F90E75DAAAD3542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swiss"/>
    <w:pitch w:val="variable"/>
    <w:sig w:usb0="E0000AFF" w:usb1="5200A1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65"/>
    <w:rsid w:val="00004D3D"/>
    <w:rsid w:val="002C3B8C"/>
    <w:rsid w:val="003E0665"/>
    <w:rsid w:val="00526001"/>
    <w:rsid w:val="005F0BB1"/>
    <w:rsid w:val="009D5C1F"/>
    <w:rsid w:val="00E81290"/>
    <w:rsid w:val="00FB5EDE"/>
    <w:rsid w:val="00FD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665"/>
  </w:style>
  <w:style w:type="paragraph" w:customStyle="1" w:styleId="8D6F9CA49BDA42279F90E75DAAAD3542">
    <w:name w:val="8D6F9CA49BDA42279F90E75DAAAD3542"/>
    <w:rsid w:val="003E0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foceptsDataAI-1">
      <a:dk1>
        <a:srgbClr val="1B1626"/>
      </a:dk1>
      <a:lt1>
        <a:sysClr val="window" lastClr="FFFFFF"/>
      </a:lt1>
      <a:dk2>
        <a:srgbClr val="889DAC"/>
      </a:dk2>
      <a:lt2>
        <a:srgbClr val="D6D9DB"/>
      </a:lt2>
      <a:accent1>
        <a:srgbClr val="35C754"/>
      </a:accent1>
      <a:accent2>
        <a:srgbClr val="3676F4"/>
      </a:accent2>
      <a:accent3>
        <a:srgbClr val="DB3025"/>
      </a:accent3>
      <a:accent4>
        <a:srgbClr val="EBF3EA"/>
      </a:accent4>
      <a:accent5>
        <a:srgbClr val="E6E7EF"/>
      </a:accent5>
      <a:accent6>
        <a:srgbClr val="F8E1E3"/>
      </a:accent6>
      <a:hlink>
        <a:srgbClr val="0563C1"/>
      </a:hlink>
      <a:folHlink>
        <a:srgbClr val="954F72"/>
      </a:folHlink>
    </a:clrScheme>
    <a:fontScheme name="InfoCepts Calibri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2023-07-13T00:00:00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bf713-3249-44c3-aa3e-21dcd8538467">
      <Terms xmlns="http://schemas.microsoft.com/office/infopath/2007/PartnerControls"/>
    </lcf76f155ced4ddcb4097134ff3c332f>
    <TaxCatchAll xmlns="ad5d5f6b-1860-4be3-9084-b802c0067af1" xsi:nil="true"/>
    <order0 xmlns="383bf713-3249-44c3-aa3e-21dcd853846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466C5842A834BBB73C2D350053F15" ma:contentTypeVersion="14" ma:contentTypeDescription="Create a new document." ma:contentTypeScope="" ma:versionID="83f9b2a48d1db04bcfd050c6aac7b684">
  <xsd:schema xmlns:xsd="http://www.w3.org/2001/XMLSchema" xmlns:xs="http://www.w3.org/2001/XMLSchema" xmlns:p="http://schemas.microsoft.com/office/2006/metadata/properties" xmlns:ns2="383bf713-3249-44c3-aa3e-21dcd8538467" xmlns:ns3="ad5d5f6b-1860-4be3-9084-b802c0067af1" targetNamespace="http://schemas.microsoft.com/office/2006/metadata/properties" ma:root="true" ma:fieldsID="d2607feb36cfa148d9efc87def2e7dda" ns2:_="" ns3:_="">
    <xsd:import namespace="383bf713-3249-44c3-aa3e-21dcd8538467"/>
    <xsd:import namespace="ad5d5f6b-1860-4be3-9084-b802c0067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order0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bf713-3249-44c3-aa3e-21dcd8538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rder0" ma:index="16" nillable="true" ma:displayName="order" ma:format="Dropdown" ma:internalName="order0" ma:percentage="FALSE">
      <xsd:simpleType>
        <xsd:restriction base="dms:Number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b540406-b0de-4a5e-a7f9-649f1b9c29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d5f6b-1860-4be3-9084-b802c0067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4af3c16-da64-4205-9cfb-7014516e5aa1}" ma:internalName="TaxCatchAll" ma:showField="CatchAllData" ma:web="ad5d5f6b-1860-4be3-9084-b802c0067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CB381B-D113-493C-ACDE-09FB72D68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60CFCC-E049-4F15-BB5D-338D341BCC47}">
  <ds:schemaRefs>
    <ds:schemaRef ds:uri="http://schemas.microsoft.com/office/2006/metadata/properties"/>
    <ds:schemaRef ds:uri="http://schemas.microsoft.com/office/infopath/2007/PartnerControls"/>
    <ds:schemaRef ds:uri="383bf713-3249-44c3-aa3e-21dcd8538467"/>
    <ds:schemaRef ds:uri="ad5d5f6b-1860-4be3-9084-b802c0067af1"/>
  </ds:schemaRefs>
</ds:datastoreItem>
</file>

<file path=customXml/itemProps4.xml><?xml version="1.0" encoding="utf-8"?>
<ds:datastoreItem xmlns:ds="http://schemas.openxmlformats.org/officeDocument/2006/customXml" ds:itemID="{DDCC5A0B-EAEB-4C9F-B81E-4B7CD64A8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bf713-3249-44c3-aa3e-21dcd8538467"/>
    <ds:schemaRef ds:uri="ad5d5f6b-1860-4be3-9084-b802c0067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9D62C2B-6A28-419F-B317-0308EDA6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InfoCepts Word Template_4.1</Template>
  <TotalTime>6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title will go here, Use H1 as a header title from styles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 Works Requirement Analysis and Questionnaire</dc:title>
  <dc:subject>Your subject will go here</dc:subject>
  <dc:creator>InfoCepts</dc:creator>
  <cp:keywords/>
  <dc:description/>
  <cp:lastModifiedBy>Atharva Shirsalkar</cp:lastModifiedBy>
  <cp:revision>3</cp:revision>
  <dcterms:created xsi:type="dcterms:W3CDTF">2023-07-13T12:36:00Z</dcterms:created>
  <dcterms:modified xsi:type="dcterms:W3CDTF">2023-07-13T12:37:00Z</dcterms:modified>
  <cp:category>Version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0x010100EDE466C5842A834BBB73C2D350053F15</vt:lpwstr>
  </property>
  <property fmtid="{D5CDD505-2E9C-101B-9397-08002B2CF9AE}" pid="3" name="MediaServiceImageTags">
    <vt:lpwstr/>
  </property>
  <property fmtid="{D5CDD505-2E9C-101B-9397-08002B2CF9AE}" pid="4" name="GrammarlyDocumentId">
    <vt:lpwstr>33bd969274dd8dc5bfe046b44d6e245635d4dba7090238a9de43364da48ab8d6</vt:lpwstr>
  </property>
</Properties>
</file>